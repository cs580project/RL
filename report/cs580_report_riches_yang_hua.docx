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CFF2F" w14:textId="77777777" w:rsidR="00307C76" w:rsidRDefault="001624C3" w:rsidP="00790B29">
      <w:pPr>
        <w:pStyle w:val="Title"/>
        <w:jc w:val="left"/>
      </w:pPr>
      <w:r>
        <w:t>Reinforcement Learning for Game Development</w:t>
      </w:r>
    </w:p>
    <w:p w14:paraId="68E658A2" w14:textId="77777777" w:rsidR="00394B1E" w:rsidRDefault="00C41FCA" w:rsidP="00790B29">
      <w:r w:rsidRPr="00C41FCA">
        <w:t>Mike Riches, Ziniu (Aaron) Yang, Ruochen Hua</w:t>
      </w:r>
    </w:p>
    <w:p w14:paraId="67E31F48" w14:textId="77777777" w:rsidR="001B51D8" w:rsidRDefault="001B51D8" w:rsidP="00E14000"/>
    <w:p w14:paraId="0F340498" w14:textId="437702CF" w:rsidR="00790B29" w:rsidRDefault="000E51FE" w:rsidP="000E51FE">
      <w:pPr>
        <w:pStyle w:val="Heading1"/>
      </w:pPr>
      <w:r>
        <w:t>1</w:t>
      </w:r>
      <w:r>
        <w:tab/>
      </w:r>
      <w:r w:rsidR="00780077">
        <w:t>Introduction</w:t>
      </w:r>
    </w:p>
    <w:p w14:paraId="04274F20" w14:textId="39D07E39" w:rsidR="00C6543C" w:rsidRDefault="00C41FCA" w:rsidP="00B277B5">
      <w:r>
        <w:t xml:space="preserve">Reinforcement learning is a well-known AI technique that </w:t>
      </w:r>
      <w:r w:rsidR="001624C3">
        <w:t xml:space="preserve">trains an AI in a fashion similar to classic learning by </w:t>
      </w:r>
      <w:r w:rsidR="00A07698">
        <w:t xml:space="preserve">applying </w:t>
      </w:r>
      <w:r w:rsidR="001624C3">
        <w:t xml:space="preserve">punishment and rewards. Reinforcement learning </w:t>
      </w:r>
      <w:r>
        <w:t xml:space="preserve">can </w:t>
      </w:r>
      <w:r w:rsidR="001624C3">
        <w:t>make games more fun to play</w:t>
      </w:r>
      <w:r w:rsidR="00A405F5">
        <w:t xml:space="preserve"> – you can u</w:t>
      </w:r>
      <w:r w:rsidR="001624C3">
        <w:t xml:space="preserve">se it to </w:t>
      </w:r>
      <w:r>
        <w:t>teach an AI agent the best way to play a game</w:t>
      </w:r>
      <w:r w:rsidR="00A07698">
        <w:t>, and you can</w:t>
      </w:r>
      <w:r w:rsidR="00A405F5">
        <w:t xml:space="preserve"> us</w:t>
      </w:r>
      <w:r w:rsidR="001624C3">
        <w:t xml:space="preserve">e it </w:t>
      </w:r>
      <w:r>
        <w:t>to respond to human play styles in real time.</w:t>
      </w:r>
    </w:p>
    <w:p w14:paraId="452D81D2" w14:textId="329A8DC9" w:rsidR="00C41FCA" w:rsidRDefault="00C41FCA" w:rsidP="00A07698">
      <w:pPr>
        <w:ind w:firstLine="720"/>
      </w:pPr>
      <w:r>
        <w:t xml:space="preserve">Reinforcement learning (RL) </w:t>
      </w:r>
      <w:r w:rsidR="001624C3">
        <w:t xml:space="preserve">simulates </w:t>
      </w:r>
      <w:r>
        <w:t>the consequences of actions; in other words, it allows the agent to learn by cause and effect. It will remember mistakes, and it can be trained to recognize successful actions it should take depending on the state of the game.</w:t>
      </w:r>
      <w:r w:rsidR="00A07698">
        <w:t xml:space="preserve"> </w:t>
      </w:r>
      <w:r>
        <w:t>R</w:t>
      </w:r>
      <w:r w:rsidR="001624C3">
        <w:t xml:space="preserve">einforcement learning </w:t>
      </w:r>
      <w:r w:rsidR="00A07698">
        <w:t xml:space="preserve">does this </w:t>
      </w:r>
      <w:r>
        <w:t>by storing, updating, and using a numerical value representing the success or failure of a particular action. Initially, the value of each action is zero –</w:t>
      </w:r>
      <w:r w:rsidR="00904E03">
        <w:t xml:space="preserve"> </w:t>
      </w:r>
      <w:bookmarkStart w:id="0" w:name="_GoBack"/>
      <w:bookmarkEnd w:id="0"/>
      <w:r>
        <w:t>you have to train the AI using offline learning before it will seem “intelligent” enough to play a game.</w:t>
      </w:r>
    </w:p>
    <w:p w14:paraId="7DDA2ED3" w14:textId="4EAC0522" w:rsidR="00B64F25" w:rsidRDefault="001624C3" w:rsidP="00C41FCA">
      <w:pPr>
        <w:ind w:firstLine="720"/>
      </w:pPr>
      <w:r>
        <w:t xml:space="preserve">Reinforcement learning can be </w:t>
      </w:r>
      <w:r w:rsidR="00C41FCA">
        <w:t xml:space="preserve">tricky to implement in games – </w:t>
      </w:r>
      <w:r>
        <w:t xml:space="preserve">and difficult to see the </w:t>
      </w:r>
      <w:r w:rsidR="00A07698">
        <w:t>benefit</w:t>
      </w:r>
      <w:r w:rsidR="00B277B5">
        <w:t xml:space="preserve"> at first</w:t>
      </w:r>
      <w:r w:rsidR="00C41FCA">
        <w:t xml:space="preserve">. But the benefits, if you can do it correctly, are potentially great. You can program an AI that </w:t>
      </w:r>
      <w:r>
        <w:t xml:space="preserve">appears to respond intelligently </w:t>
      </w:r>
      <w:r w:rsidR="00C41FCA">
        <w:t xml:space="preserve">out-of-the-box – and then </w:t>
      </w:r>
      <w:r>
        <w:t xml:space="preserve">have it continue </w:t>
      </w:r>
      <w:r w:rsidR="00C41FCA">
        <w:t xml:space="preserve">learning against the player. This </w:t>
      </w:r>
      <w:r>
        <w:t xml:space="preserve">gives an RL agent </w:t>
      </w:r>
      <w:r w:rsidR="00C41FCA">
        <w:t>the potential to respond to player actions differently</w:t>
      </w:r>
      <w:r>
        <w:t xml:space="preserve"> if given </w:t>
      </w:r>
      <w:r w:rsidR="00C41FCA">
        <w:t>the same circumstances again in the future. This can provide a more varied and enjoyable gameplay experience. Properly applied, it could even allow you to dial up the difficulty in a way that</w:t>
      </w:r>
      <w:r>
        <w:t xml:space="preserve"> is challenging to the player, but also seems natural and effective</w:t>
      </w:r>
      <w:r w:rsidR="00C41FCA">
        <w:t>.</w:t>
      </w:r>
    </w:p>
    <w:p w14:paraId="3643572E" w14:textId="77777777" w:rsidR="00C41FCA" w:rsidRDefault="00C41FCA" w:rsidP="00C41FCA"/>
    <w:p w14:paraId="5074435F" w14:textId="77777777" w:rsidR="00C41FCA" w:rsidRDefault="00C41FCA" w:rsidP="00C41FCA">
      <w:pPr>
        <w:pStyle w:val="Heading2"/>
      </w:pPr>
      <w:r>
        <w:t>1.1</w:t>
      </w:r>
      <w:r>
        <w:tab/>
        <w:t>Implementation considerations</w:t>
      </w:r>
    </w:p>
    <w:p w14:paraId="17496E2E" w14:textId="185A9E53" w:rsidR="00C41FCA" w:rsidRDefault="00C41FCA" w:rsidP="00C41FCA">
      <w:r w:rsidRPr="00C41FCA">
        <w:t>To implement RL, you need four major components: a learner, a game state representation (</w:t>
      </w:r>
      <w:r w:rsidR="001624C3">
        <w:t>world</w:t>
      </w:r>
      <w:r w:rsidRPr="00C41FCA">
        <w:t xml:space="preserve">), a policy, and a player. The learner </w:t>
      </w:r>
      <w:r w:rsidR="001624C3">
        <w:t xml:space="preserve">trains </w:t>
      </w:r>
      <w:r w:rsidRPr="00C41FCA">
        <w:t>against simula</w:t>
      </w:r>
      <w:r w:rsidR="00A07698">
        <w:t>ted or real gameplay situations</w:t>
      </w:r>
      <w:r w:rsidRPr="00C41FCA">
        <w:t xml:space="preserve"> and it update</w:t>
      </w:r>
      <w:r w:rsidR="001624C3">
        <w:t>s</w:t>
      </w:r>
      <w:r w:rsidRPr="00C41FCA">
        <w:t xml:space="preserve"> the policy </w:t>
      </w:r>
      <w:r w:rsidR="001624C3">
        <w:t xml:space="preserve">to reflect </w:t>
      </w:r>
      <w:r w:rsidRPr="00C41FCA">
        <w:t xml:space="preserve">the </w:t>
      </w:r>
      <w:r w:rsidR="001624C3">
        <w:t>consequences of its actions</w:t>
      </w:r>
      <w:r w:rsidRPr="00C41FCA">
        <w:t xml:space="preserve">. The </w:t>
      </w:r>
      <w:r w:rsidR="001624C3">
        <w:t xml:space="preserve">RL </w:t>
      </w:r>
      <w:r w:rsidRPr="00C41FCA">
        <w:t>player inspect</w:t>
      </w:r>
      <w:r w:rsidR="001624C3">
        <w:t>s</w:t>
      </w:r>
      <w:r w:rsidRPr="00C41FCA">
        <w:t xml:space="preserve"> the world state and </w:t>
      </w:r>
      <w:r w:rsidR="001624C3">
        <w:t xml:space="preserve">then chooses an action by </w:t>
      </w:r>
      <w:r w:rsidRPr="00C41FCA">
        <w:t>read</w:t>
      </w:r>
      <w:r w:rsidR="001624C3">
        <w:t>ing</w:t>
      </w:r>
      <w:r w:rsidRPr="00C41FCA">
        <w:t xml:space="preserve"> from the policy. (It’s often convenient to implement the player and the learner as the same class, but you don’t always want them to be the same instance, </w:t>
      </w:r>
      <w:r w:rsidR="00A07698">
        <w:t>for example with simultaneous learning and playing</w:t>
      </w:r>
      <w:r w:rsidRPr="00C41FCA">
        <w:t xml:space="preserve">.) The world state simply tracks the </w:t>
      </w:r>
      <w:r w:rsidR="00A07698">
        <w:t>current state of the game world, meaning that it tracks</w:t>
      </w:r>
      <w:r w:rsidRPr="00C41FCA">
        <w:t xml:space="preserve"> the specific parameters you defined when y</w:t>
      </w:r>
      <w:r w:rsidR="001624C3">
        <w:t>ou programmed or conf</w:t>
      </w:r>
      <w:r w:rsidR="00A07698">
        <w:t>igured your RL implementation. T</w:t>
      </w:r>
      <w:r w:rsidR="001624C3">
        <w:t xml:space="preserve">he world </w:t>
      </w:r>
      <w:r w:rsidR="00A07698">
        <w:t xml:space="preserve">also recognizes </w:t>
      </w:r>
      <w:r w:rsidR="001624C3">
        <w:t>state transitions, which all RL algorithms use to apply punishment and reward values.</w:t>
      </w:r>
    </w:p>
    <w:p w14:paraId="771485F1" w14:textId="77777777" w:rsidR="00C41FCA" w:rsidRDefault="00C41FCA" w:rsidP="00C41FCA"/>
    <w:p w14:paraId="69636755" w14:textId="77777777" w:rsidR="00C41FCA" w:rsidRDefault="00C41FCA" w:rsidP="00C41FCA">
      <w:pPr>
        <w:pStyle w:val="Heading2"/>
      </w:pPr>
      <w:r>
        <w:t>1.2</w:t>
      </w:r>
      <w:r>
        <w:tab/>
        <w:t>Overcoming challenges with reinforcement learning</w:t>
      </w:r>
    </w:p>
    <w:p w14:paraId="25802097" w14:textId="77777777" w:rsidR="00C41FCA" w:rsidRDefault="00C41FCA" w:rsidP="00C41FCA">
      <w:r>
        <w:t>Reinforcement learning requires many iterations (called “epochs” by convention)</w:t>
      </w:r>
      <w:r w:rsidR="001624C3">
        <w:t xml:space="preserve"> in order for the agent to become effective at playing the game</w:t>
      </w:r>
      <w:r>
        <w:t xml:space="preserve">. </w:t>
      </w:r>
      <w:r w:rsidR="001624C3">
        <w:t xml:space="preserve">Most game implementations of RL will need to include pre-baked </w:t>
      </w:r>
      <w:r>
        <w:t xml:space="preserve">RL agents to present a sufficient level of capability </w:t>
      </w:r>
      <w:r w:rsidR="001624C3">
        <w:t>out-of-</w:t>
      </w:r>
      <w:r w:rsidR="001624C3">
        <w:lastRenderedPageBreak/>
        <w:t>the-box.</w:t>
      </w:r>
    </w:p>
    <w:p w14:paraId="3F6F0C3C" w14:textId="6FB620B7" w:rsidR="00C41FCA" w:rsidRDefault="00C41FCA" w:rsidP="00C41FCA">
      <w:pPr>
        <w:ind w:firstLine="720"/>
      </w:pPr>
      <w:r>
        <w:t>Representing game state is another challenge. You must choose the game state parameter</w:t>
      </w:r>
      <w:r w:rsidR="00A07698">
        <w:t>s that your AI will be aware of. Choose wisely - l</w:t>
      </w:r>
      <w:r>
        <w:t xml:space="preserve">eaving out the wrong parameter can </w:t>
      </w:r>
      <w:r w:rsidR="001624C3">
        <w:t>cause the AI to seem unintelligent</w:t>
      </w:r>
      <w:r>
        <w:t>, whereas including too much information grows the complexity of your policy</w:t>
      </w:r>
      <w:r w:rsidR="00A07698">
        <w:t>. T</w:t>
      </w:r>
      <w:r w:rsidR="00F971AE">
        <w:t xml:space="preserve">oo much complexity leads </w:t>
      </w:r>
      <w:r>
        <w:t>to poor performance.</w:t>
      </w:r>
    </w:p>
    <w:p w14:paraId="56B86927" w14:textId="5C29FF95" w:rsidR="002C35D5" w:rsidRDefault="002C35D5" w:rsidP="00C41FCA">
      <w:pPr>
        <w:ind w:firstLine="720"/>
      </w:pPr>
      <w:r>
        <w:t>Here are</w:t>
      </w:r>
      <w:r w:rsidR="00B277B5">
        <w:t xml:space="preserve"> just</w:t>
      </w:r>
      <w:r>
        <w:t xml:space="preserve"> a few </w:t>
      </w:r>
      <w:r w:rsidR="00A07698">
        <w:t xml:space="preserve">examples of </w:t>
      </w:r>
      <w:r>
        <w:t xml:space="preserve">game state </w:t>
      </w:r>
      <w:r w:rsidR="00A07698">
        <w:t>parameters you might track</w:t>
      </w:r>
      <w:r>
        <w:t>:</w:t>
      </w:r>
    </w:p>
    <w:p w14:paraId="46821234" w14:textId="4CA6F752" w:rsidR="002C35D5" w:rsidRDefault="00B277B5" w:rsidP="00B277B5">
      <w:pPr>
        <w:pStyle w:val="ListParagraph"/>
        <w:numPr>
          <w:ilvl w:val="0"/>
          <w:numId w:val="23"/>
        </w:numPr>
      </w:pPr>
      <w:r>
        <w:t>P</w:t>
      </w:r>
      <w:r w:rsidR="00A07698">
        <w:t>layer position and agent position</w:t>
      </w:r>
      <w:r w:rsidR="002C35D5">
        <w:t xml:space="preserve"> on a grid</w:t>
      </w:r>
    </w:p>
    <w:p w14:paraId="689839D9" w14:textId="70DF073E" w:rsidR="002C35D5" w:rsidRDefault="002C35D5" w:rsidP="00B277B5">
      <w:pPr>
        <w:pStyle w:val="ListParagraph"/>
        <w:numPr>
          <w:ilvl w:val="0"/>
          <w:numId w:val="23"/>
        </w:numPr>
      </w:pPr>
      <w:r>
        <w:t>P</w:t>
      </w:r>
      <w:r w:rsidR="00B277B5">
        <w:t xml:space="preserve">osition of a racecar on a track - </w:t>
      </w:r>
      <w:r>
        <w:t>and its damage state</w:t>
      </w:r>
    </w:p>
    <w:p w14:paraId="66F2C547" w14:textId="40F558C9" w:rsidR="002C35D5" w:rsidRDefault="00B277B5" w:rsidP="00B277B5">
      <w:pPr>
        <w:pStyle w:val="ListParagraph"/>
        <w:numPr>
          <w:ilvl w:val="0"/>
          <w:numId w:val="23"/>
        </w:numPr>
      </w:pPr>
      <w:r>
        <w:t>How many zombies are left,</w:t>
      </w:r>
      <w:r w:rsidR="002C35D5">
        <w:t xml:space="preserve"> and player health</w:t>
      </w:r>
    </w:p>
    <w:p w14:paraId="2235294C" w14:textId="77777777" w:rsidR="00AC5472" w:rsidRDefault="00AC5472" w:rsidP="00AC5472"/>
    <w:p w14:paraId="6C7E17BB" w14:textId="77777777" w:rsidR="00780077" w:rsidRDefault="002B16B9" w:rsidP="00780077">
      <w:pPr>
        <w:pStyle w:val="Heading1"/>
      </w:pPr>
      <w:r>
        <w:t>2</w:t>
      </w:r>
      <w:r>
        <w:tab/>
      </w:r>
      <w:r w:rsidR="00C41FCA">
        <w:t>Overview of R</w:t>
      </w:r>
      <w:r w:rsidR="00F63313">
        <w:t xml:space="preserve">einforcement </w:t>
      </w:r>
      <w:r w:rsidR="00C41FCA">
        <w:t>L</w:t>
      </w:r>
      <w:r w:rsidR="00F63313">
        <w:t>earning</w:t>
      </w:r>
      <w:r w:rsidR="00C41FCA">
        <w:t xml:space="preserve"> algorithms</w:t>
      </w:r>
    </w:p>
    <w:p w14:paraId="3C6159F1" w14:textId="76B44466" w:rsidR="001624C3" w:rsidRDefault="00B277B5" w:rsidP="00C41FCA">
      <w:r>
        <w:t xml:space="preserve">RL algorithms are sufficiently complex as to warrant an overview explanation before discussing </w:t>
      </w:r>
      <w:r w:rsidR="0002464B">
        <w:t>implementation</w:t>
      </w:r>
      <w:r>
        <w:t xml:space="preserve">. </w:t>
      </w:r>
      <w:r w:rsidR="00C41FCA">
        <w:t>Two popular algorithms are used with reinforcement learning: Q-learning</w:t>
      </w:r>
      <w:r w:rsidR="001624C3">
        <w:t xml:space="preserve"> and </w:t>
      </w:r>
      <w:r w:rsidR="00C41FCA">
        <w:t>SARSA</w:t>
      </w:r>
      <w:r w:rsidR="001624C3">
        <w:t xml:space="preserve">, which </w:t>
      </w:r>
      <w:r w:rsidR="00A07698">
        <w:t>are explained later in this article</w:t>
      </w:r>
      <w:r w:rsidR="00C41FCA">
        <w:t>.</w:t>
      </w:r>
      <w:r w:rsidR="001624C3">
        <w:t xml:space="preserve"> Both</w:t>
      </w:r>
      <w:r>
        <w:t xml:space="preserve"> use a similar overall workflow, but</w:t>
      </w:r>
      <w:r w:rsidR="001624C3">
        <w:t xml:space="preserve"> with different equations f</w:t>
      </w:r>
      <w:r w:rsidR="00A07698">
        <w:t>or computing the policy updates and slightly different learning goals.</w:t>
      </w:r>
    </w:p>
    <w:p w14:paraId="7DC459E0" w14:textId="1839065D" w:rsidR="00C41FCA" w:rsidRDefault="00C41FCA" w:rsidP="00C41FCA"/>
    <w:p w14:paraId="70B8D2B8" w14:textId="77777777" w:rsidR="00C41FCA" w:rsidRDefault="00C41FCA" w:rsidP="00C41FCA">
      <w:pPr>
        <w:pStyle w:val="Heading2"/>
      </w:pPr>
      <w:r>
        <w:t>2.1</w:t>
      </w:r>
      <w:r>
        <w:tab/>
        <w:t>Training sequence</w:t>
      </w:r>
    </w:p>
    <w:p w14:paraId="7D78CFDB" w14:textId="77777777" w:rsidR="001624C3" w:rsidRDefault="001624C3" w:rsidP="001624C3">
      <w:r>
        <w:t>Before we can define the training sequence, we need to define some common terms:</w:t>
      </w:r>
    </w:p>
    <w:p w14:paraId="1ECAFDDF" w14:textId="77777777" w:rsidR="001624C3" w:rsidRDefault="001624C3" w:rsidP="001624C3"/>
    <w:p w14:paraId="6C7A0A7B" w14:textId="1D6E7C86" w:rsidR="001624C3" w:rsidRDefault="001624C3" w:rsidP="001624C3">
      <w:r w:rsidRPr="001624C3">
        <w:rPr>
          <w:b/>
        </w:rPr>
        <w:t>Q-value:</w:t>
      </w:r>
      <w:r>
        <w:t xml:space="preserve"> The potential value of taking a particular action, given a particular state of the game. The higher the</w:t>
      </w:r>
      <w:r w:rsidR="00E57628">
        <w:t xml:space="preserve"> Q-value, the better the action; the more negative, the worse it is.</w:t>
      </w:r>
    </w:p>
    <w:p w14:paraId="20F112E9" w14:textId="6F391F8A" w:rsidR="001624C3" w:rsidRDefault="001624C3" w:rsidP="001624C3">
      <w:r w:rsidRPr="001624C3">
        <w:rPr>
          <w:b/>
        </w:rPr>
        <w:t>Epoch:</w:t>
      </w:r>
      <w:r>
        <w:t xml:space="preserve"> One training iteration. An epoch </w:t>
      </w:r>
      <w:r w:rsidR="00F971AE">
        <w:t xml:space="preserve">can </w:t>
      </w:r>
      <w:r>
        <w:t>t</w:t>
      </w:r>
      <w:r w:rsidR="00F971AE">
        <w:t>ake</w:t>
      </w:r>
      <w:r>
        <w:t xml:space="preserve"> many for-loops to complete.</w:t>
      </w:r>
      <w:r w:rsidR="00A07698">
        <w:t xml:space="preserve"> The inner for-loops are called iterations, and in that way we disambiguate.</w:t>
      </w:r>
    </w:p>
    <w:p w14:paraId="7CB10426" w14:textId="3D14AB70" w:rsidR="00A07698" w:rsidRPr="00A07698" w:rsidRDefault="00A07698" w:rsidP="001624C3">
      <w:r w:rsidRPr="00A07698">
        <w:rPr>
          <w:b/>
        </w:rPr>
        <w:t xml:space="preserve">Action: </w:t>
      </w:r>
      <w:r w:rsidRPr="00A07698">
        <w:t>The</w:t>
      </w:r>
      <w:r>
        <w:rPr>
          <w:b/>
        </w:rPr>
        <w:t xml:space="preserve"> </w:t>
      </w:r>
      <w:r w:rsidRPr="00A07698">
        <w:t>choice the</w:t>
      </w:r>
      <w:r>
        <w:rPr>
          <w:b/>
        </w:rPr>
        <w:t xml:space="preserve"> </w:t>
      </w:r>
      <w:r>
        <w:t>RL agent makes and that it learns from.</w:t>
      </w:r>
    </w:p>
    <w:p w14:paraId="5B6F42CB" w14:textId="77777777" w:rsidR="001624C3" w:rsidRPr="001624C3" w:rsidRDefault="001624C3" w:rsidP="001624C3"/>
    <w:p w14:paraId="566250E4" w14:textId="77777777" w:rsidR="00C6543C" w:rsidRDefault="001624C3" w:rsidP="00C41FCA">
      <w:r>
        <w:t>The overall reinforcement learning workflow occurs like so:</w:t>
      </w:r>
    </w:p>
    <w:p w14:paraId="14C6314B" w14:textId="77777777" w:rsidR="001624C3" w:rsidRDefault="001624C3" w:rsidP="00F971AE">
      <w:pPr>
        <w:pStyle w:val="ListParagraph"/>
        <w:numPr>
          <w:ilvl w:val="0"/>
          <w:numId w:val="21"/>
        </w:numPr>
      </w:pPr>
      <w:r>
        <w:t xml:space="preserve">Initialize the Q-values to </w:t>
      </w:r>
      <w:r w:rsidR="00F971AE">
        <w:t xml:space="preserve">an arbitrary (but consistent) value. (We used </w:t>
      </w:r>
      <w:r>
        <w:t>zero.</w:t>
      </w:r>
      <w:r w:rsidR="00F971AE">
        <w:t>)</w:t>
      </w:r>
    </w:p>
    <w:p w14:paraId="125DC465" w14:textId="77777777" w:rsidR="001624C3" w:rsidRDefault="001624C3" w:rsidP="00F971AE">
      <w:pPr>
        <w:pStyle w:val="ListParagraph"/>
        <w:numPr>
          <w:ilvl w:val="0"/>
          <w:numId w:val="21"/>
        </w:numPr>
      </w:pPr>
      <w:r>
        <w:t>Perform as many epochs as specified by the operator, or try to meet a desired condition.</w:t>
      </w:r>
    </w:p>
    <w:p w14:paraId="3244085F" w14:textId="1BA4FF6C" w:rsidR="001624C3" w:rsidRDefault="001624C3" w:rsidP="00F971AE">
      <w:pPr>
        <w:pStyle w:val="ListParagraph"/>
        <w:numPr>
          <w:ilvl w:val="0"/>
          <w:numId w:val="21"/>
        </w:numPr>
      </w:pPr>
      <w:r>
        <w:t>Store the result</w:t>
      </w:r>
      <w:r w:rsidR="00E57628">
        <w:t>ing policy</w:t>
      </w:r>
      <w:r>
        <w:t xml:space="preserve"> for use </w:t>
      </w:r>
      <w:r w:rsidR="00A07698">
        <w:t>later (either for gameplay, training, or both)</w:t>
      </w:r>
      <w:r>
        <w:t>.</w:t>
      </w:r>
    </w:p>
    <w:p w14:paraId="7701E865" w14:textId="77777777" w:rsidR="001624C3" w:rsidRDefault="001624C3" w:rsidP="00C41FCA"/>
    <w:p w14:paraId="1F3D5A43" w14:textId="4B1606CF" w:rsidR="001624C3" w:rsidRDefault="00A07698" w:rsidP="001624C3">
      <w:r>
        <w:t>One iteration in an e</w:t>
      </w:r>
      <w:r w:rsidR="00F971AE">
        <w:t>poch occurs like this</w:t>
      </w:r>
      <w:r w:rsidR="001624C3">
        <w:t>:</w:t>
      </w:r>
    </w:p>
    <w:p w14:paraId="0FBC81A7" w14:textId="14F0E06B" w:rsidR="00C41FCA" w:rsidRDefault="00C41FCA" w:rsidP="001624C3">
      <w:pPr>
        <w:pStyle w:val="ListParagraph"/>
        <w:numPr>
          <w:ilvl w:val="0"/>
          <w:numId w:val="12"/>
        </w:numPr>
      </w:pPr>
      <w:r>
        <w:t xml:space="preserve">Choose </w:t>
      </w:r>
      <w:r w:rsidR="00E57628">
        <w:t xml:space="preserve">the </w:t>
      </w:r>
      <w:r>
        <w:t>best action</w:t>
      </w:r>
      <w:r w:rsidR="00A07698">
        <w:t>, which involves</w:t>
      </w:r>
      <w:r>
        <w:t xml:space="preserve"> </w:t>
      </w:r>
      <w:r w:rsidR="00E57628">
        <w:t xml:space="preserve">consulting </w:t>
      </w:r>
      <w:r>
        <w:t>the policy.</w:t>
      </w:r>
    </w:p>
    <w:p w14:paraId="4DC697D1" w14:textId="77777777" w:rsidR="00C41FCA" w:rsidRDefault="00C41FCA" w:rsidP="00C6543C">
      <w:pPr>
        <w:pStyle w:val="ListParagraph"/>
        <w:numPr>
          <w:ilvl w:val="0"/>
          <w:numId w:val="12"/>
        </w:numPr>
      </w:pPr>
      <w:r>
        <w:t>T</w:t>
      </w:r>
      <w:r w:rsidR="001624C3">
        <w:t>ake that</w:t>
      </w:r>
      <w:r>
        <w:t xml:space="preserve"> action.</w:t>
      </w:r>
    </w:p>
    <w:p w14:paraId="56BB16F3" w14:textId="1CF40AFF" w:rsidR="00C41FCA" w:rsidRDefault="00C41FCA" w:rsidP="00C6543C">
      <w:pPr>
        <w:pStyle w:val="ListParagraph"/>
        <w:numPr>
          <w:ilvl w:val="0"/>
          <w:numId w:val="12"/>
        </w:numPr>
      </w:pPr>
      <w:r>
        <w:t xml:space="preserve">Observe the reward </w:t>
      </w:r>
      <w:r w:rsidR="00E57628">
        <w:t xml:space="preserve">or punishment </w:t>
      </w:r>
      <w:r>
        <w:t>value, if any.</w:t>
      </w:r>
    </w:p>
    <w:p w14:paraId="626C42F0" w14:textId="59569554" w:rsidR="00C41FCA" w:rsidRDefault="00C41FCA" w:rsidP="00C6543C">
      <w:pPr>
        <w:pStyle w:val="ListParagraph"/>
        <w:numPr>
          <w:ilvl w:val="0"/>
          <w:numId w:val="12"/>
        </w:numPr>
      </w:pPr>
      <w:r>
        <w:t>Update the Q-value for</w:t>
      </w:r>
      <w:r w:rsidR="001624C3">
        <w:t xml:space="preserve"> that action in that game state</w:t>
      </w:r>
      <w:r>
        <w:t xml:space="preserve"> using the observed reward</w:t>
      </w:r>
      <w:r w:rsidR="00E57628">
        <w:t xml:space="preserve"> (or punishment)</w:t>
      </w:r>
      <w:r>
        <w:t>, and using the formula for the learning algorithm of your choice.</w:t>
      </w:r>
    </w:p>
    <w:p w14:paraId="6E50E925" w14:textId="53D95352" w:rsidR="001624C3" w:rsidRDefault="001624C3" w:rsidP="00C6543C">
      <w:pPr>
        <w:pStyle w:val="ListParagraph"/>
        <w:numPr>
          <w:ilvl w:val="0"/>
          <w:numId w:val="12"/>
        </w:numPr>
      </w:pPr>
      <w:r>
        <w:t xml:space="preserve">Update the game state, so </w:t>
      </w:r>
      <w:r w:rsidR="00A07698">
        <w:t xml:space="preserve">we </w:t>
      </w:r>
      <w:r>
        <w:t>can use it in the next iteration.</w:t>
      </w:r>
    </w:p>
    <w:p w14:paraId="310D293A" w14:textId="77777777" w:rsidR="001624C3" w:rsidRDefault="001624C3" w:rsidP="00C6543C">
      <w:pPr>
        <w:pStyle w:val="ListParagraph"/>
        <w:numPr>
          <w:ilvl w:val="0"/>
          <w:numId w:val="12"/>
        </w:numPr>
      </w:pPr>
      <w:r>
        <w:t>Check for “game end” conditions. If game ends, break and end the epoch.</w:t>
      </w:r>
    </w:p>
    <w:p w14:paraId="60F3686A" w14:textId="77777777" w:rsidR="00C41FCA" w:rsidRDefault="00C41FCA" w:rsidP="00C6543C">
      <w:pPr>
        <w:pStyle w:val="ListParagraph"/>
        <w:numPr>
          <w:ilvl w:val="0"/>
          <w:numId w:val="12"/>
        </w:numPr>
      </w:pPr>
      <w:r>
        <w:t>On the next turn, start again at Step 1.</w:t>
      </w:r>
    </w:p>
    <w:p w14:paraId="74F99C3F" w14:textId="77777777" w:rsidR="001624C3" w:rsidRDefault="001624C3" w:rsidP="001624C3"/>
    <w:p w14:paraId="26EC12C0" w14:textId="033BFD38" w:rsidR="001624C3" w:rsidRDefault="001624C3" w:rsidP="001624C3">
      <w:r>
        <w:lastRenderedPageBreak/>
        <w:t xml:space="preserve">Exactly what </w:t>
      </w:r>
      <w:r w:rsidR="00E57628">
        <w:t xml:space="preserve">you choose to have it do for </w:t>
      </w:r>
      <w:r>
        <w:t>step 4 will determine how your agent learns from its successes and failures</w:t>
      </w:r>
      <w:r w:rsidR="00F971AE">
        <w:t>,</w:t>
      </w:r>
      <w:r>
        <w:t xml:space="preserve"> and </w:t>
      </w:r>
      <w:r w:rsidR="00F971AE">
        <w:t xml:space="preserve">in turn, </w:t>
      </w:r>
      <w:r>
        <w:t>how it behaves as a result</w:t>
      </w:r>
      <w:r w:rsidR="00F971AE">
        <w:t xml:space="preserve"> of what it learns</w:t>
      </w:r>
      <w:r>
        <w:t xml:space="preserve">. Next, we will look at specific reinforcement learning </w:t>
      </w:r>
      <w:r w:rsidR="00E57628">
        <w:t>techniques you can apply here</w:t>
      </w:r>
      <w:r>
        <w:t>, including their relative strengths and weaknesses.</w:t>
      </w:r>
    </w:p>
    <w:p w14:paraId="49981EF3" w14:textId="77777777" w:rsidR="00C41FCA" w:rsidRDefault="00C41FCA" w:rsidP="00C41FCA"/>
    <w:p w14:paraId="6BE829E4" w14:textId="77777777" w:rsidR="00C41FCA" w:rsidRDefault="00C41FCA" w:rsidP="00C41FCA">
      <w:pPr>
        <w:pStyle w:val="Heading2"/>
      </w:pPr>
      <w:r>
        <w:t>2.2</w:t>
      </w:r>
      <w:r>
        <w:tab/>
        <w:t>Q-learning algorithm</w:t>
      </w:r>
    </w:p>
    <w:p w14:paraId="449BF2F5" w14:textId="238BCA14" w:rsidR="00813C72" w:rsidRDefault="00813C72" w:rsidP="00C41FCA">
      <w:r>
        <w:t>Q-learning is advantageous when your ag</w:t>
      </w:r>
      <w:r w:rsidR="00E57628">
        <w:t>ent starts from a clean slate. It can learn</w:t>
      </w:r>
      <w:r>
        <w:t xml:space="preserve"> even if you give it a high amount of randomness in the actions the agent tries to take</w:t>
      </w:r>
      <w:r w:rsidR="00E57628">
        <w:t xml:space="preserve"> initially</w:t>
      </w:r>
      <w:r>
        <w:t xml:space="preserve">. Q-learning uses a learning rate constant, epsilon, which determines how much the Q-value is updated for a given reward or punishment. It also uses a constant gamma, called a discount factor, which is used to weight current rewards against future rewards. </w:t>
      </w:r>
    </w:p>
    <w:p w14:paraId="2DC486D5" w14:textId="3D335FE2" w:rsidR="00C41FCA" w:rsidRDefault="00E7218A" w:rsidP="002E4845">
      <w:pPr>
        <w:ind w:firstLine="720"/>
      </w:pPr>
      <w:r>
        <w:t xml:space="preserve">Let </w:t>
      </w:r>
      <w:r w:rsidRPr="00DB0EF0">
        <w:rPr>
          <w:i/>
        </w:rPr>
        <w:t>s</w:t>
      </w:r>
      <w:r>
        <w:t xml:space="preserve"> be a state, let </w:t>
      </w:r>
      <w:r w:rsidRPr="00DB0EF0">
        <w:rPr>
          <w:i/>
        </w:rPr>
        <w:t>a</w:t>
      </w:r>
      <w:r>
        <w:t xml:space="preserve"> be an action, </w:t>
      </w:r>
      <w:r w:rsidR="00DB0EF0">
        <w:t xml:space="preserve">let </w:t>
      </w:r>
      <w:r w:rsidR="00DB0EF0" w:rsidRPr="00DB0EF0">
        <w:rPr>
          <w:i/>
        </w:rPr>
        <w:t>r</w:t>
      </w:r>
      <w:r w:rsidR="00DB0EF0">
        <w:t xml:space="preserve"> be a reward value, </w:t>
      </w:r>
      <w:r>
        <w:t xml:space="preserve">and let </w:t>
      </w:r>
      <w:r w:rsidRPr="007533D0">
        <w:rPr>
          <w:i/>
        </w:rPr>
        <w:t>Q(s, a)</w:t>
      </w:r>
      <w:r>
        <w:t xml:space="preserve"> be the q-value for a given state, action pair. </w:t>
      </w:r>
      <w:r w:rsidR="00C41FCA">
        <w:t>The equation for Q-learning is:</w:t>
      </w:r>
      <w:r w:rsidR="00C41FCA" w:rsidRPr="00C41FCA">
        <w:t xml:space="preserve"> </w:t>
      </w:r>
    </w:p>
    <w:p w14:paraId="064990E7" w14:textId="77777777" w:rsidR="00ED0092" w:rsidRDefault="00ED0092" w:rsidP="002E4845">
      <w:pPr>
        <w:ind w:firstLine="720"/>
      </w:pPr>
    </w:p>
    <w:p w14:paraId="6B72BA2E" w14:textId="516F7DA1" w:rsidR="00BD5413" w:rsidRDefault="00DB0EF0" w:rsidP="00BD5413">
      <w:pPr>
        <w:ind w:firstLine="720"/>
      </w:pP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eastAsia="Cambria Math" w:hAnsi="Cambria Math" w:cs="Cambria Math"/>
          </w:rPr>
          <m:t>=</m:t>
        </m:r>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 α</m:t>
        </m:r>
        <m:d>
          <m:dPr>
            <m:begChr m:val="["/>
            <m:endChr m:val="]"/>
            <m:ctrlPr>
              <w:rPr>
                <w:rFonts w:ascii="Cambria Math" w:hAnsi="Cambria Math"/>
                <w:i/>
              </w:rPr>
            </m:ctrlPr>
          </m:dPr>
          <m:e>
            <m:r>
              <w:rPr>
                <w:rFonts w:ascii="Cambria Math" w:hAnsi="Cambria Math"/>
              </w:rPr>
              <m:t>r+ γ</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α</m:t>
                </m:r>
              </m:sub>
            </m:sSub>
            <m:r>
              <m:rPr>
                <m:sty m:val="p"/>
              </m:rPr>
              <w:rPr>
                <w:rFonts w:ascii="Cambria Math" w:hAnsi="Cambria Math"/>
              </w:rPr>
              <m:t>,</m:t>
            </m:r>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 a</m:t>
                </m:r>
              </m:e>
            </m:d>
          </m:e>
        </m:d>
        <m:r>
          <w:rPr>
            <w:rFonts w:ascii="Cambria Math" w:hAnsi="Cambria Math"/>
          </w:rPr>
          <m:t>,</m:t>
        </m:r>
      </m:oMath>
      <w:r w:rsidR="00C41FCA" w:rsidRPr="004052E9">
        <w:rPr>
          <w:sz w:val="32"/>
        </w:rPr>
        <w:tab/>
      </w:r>
    </w:p>
    <w:p w14:paraId="2B5D6F46" w14:textId="63883232" w:rsidR="00BD5413" w:rsidRPr="00E7218A" w:rsidRDefault="00BD5413" w:rsidP="00BD5413">
      <w:pPr>
        <w:ind w:left="720"/>
      </w:pPr>
      <m:oMath>
        <m:r>
          <w:rPr>
            <w:rFonts w:ascii="Cambria Math" w:hAnsi="Cambria Math"/>
          </w:rPr>
          <m:t>s=s'</m:t>
        </m:r>
      </m:oMath>
      <w:r w:rsidR="00E7218A">
        <w:t>,</w:t>
      </w:r>
    </w:p>
    <w:p w14:paraId="2DA710EC" w14:textId="77777777" w:rsidR="00ED0092" w:rsidRDefault="00ED0092" w:rsidP="00E7218A"/>
    <w:p w14:paraId="5E406AD8" w14:textId="41341655" w:rsidR="00E7218A" w:rsidRDefault="00E7218A" w:rsidP="00E7218A">
      <w:r>
        <w:t xml:space="preserve">where </w:t>
      </w:r>
      <w:r w:rsidRPr="00E7218A">
        <w:rPr>
          <w:i/>
        </w:rPr>
        <w:t>s’</w:t>
      </w:r>
      <w:r>
        <w:rPr>
          <w:i/>
        </w:rPr>
        <w:t xml:space="preserve"> </w:t>
      </w:r>
      <w:r w:rsidRPr="00E7218A">
        <w:t xml:space="preserve">is </w:t>
      </w:r>
      <w:r w:rsidR="00ED0092">
        <w:t>the new state.</w:t>
      </w:r>
    </w:p>
    <w:p w14:paraId="4F488F1C" w14:textId="77777777" w:rsidR="00ED0092" w:rsidRPr="00BD5413" w:rsidRDefault="00ED0092" w:rsidP="00E7218A"/>
    <w:p w14:paraId="2AB68243" w14:textId="77777777" w:rsidR="00C41FCA" w:rsidRDefault="00C41FCA" w:rsidP="00C41FCA">
      <w:pPr>
        <w:pStyle w:val="Heading2"/>
      </w:pPr>
      <w:r>
        <w:t>2.3</w:t>
      </w:r>
      <w:r>
        <w:tab/>
        <w:t>SARSA algorithm</w:t>
      </w:r>
    </w:p>
    <w:p w14:paraId="36B01C15" w14:textId="3B3D0C5A" w:rsidR="00C41FCA" w:rsidRDefault="00C41FCA" w:rsidP="00C41FCA">
      <w:r>
        <w:t>SARSA builds on Q-learning</w:t>
      </w:r>
      <w:r w:rsidR="002E4845">
        <w:t xml:space="preserve"> by considering not just the current action, but also the best action to take next after that. Q-values are considered to b</w:t>
      </w:r>
      <w:r w:rsidR="00E57628">
        <w:t>e a function of two state-pairs:</w:t>
      </w:r>
      <w:r w:rsidR="002E4845">
        <w:t xml:space="preserve"> </w:t>
      </w:r>
      <w:r w:rsidR="002E4845" w:rsidRPr="003903DF">
        <w:rPr>
          <w:i/>
        </w:rPr>
        <w:t>(s, a)</w:t>
      </w:r>
      <w:r w:rsidR="002E4845">
        <w:t xml:space="preserve"> and </w:t>
      </w:r>
      <w:r w:rsidR="002E4845" w:rsidRPr="003903DF">
        <w:rPr>
          <w:i/>
        </w:rPr>
        <w:t>(s’, a’)</w:t>
      </w:r>
      <w:r w:rsidR="002E4845">
        <w:t>, and the reward val</w:t>
      </w:r>
      <w:r w:rsidR="00E57628">
        <w:t xml:space="preserve">ue </w:t>
      </w:r>
      <w:r w:rsidR="003903DF" w:rsidRPr="003903DF">
        <w:rPr>
          <w:i/>
        </w:rPr>
        <w:t>r</w:t>
      </w:r>
      <w:r w:rsidR="00A07698">
        <w:t xml:space="preserve">. Thus, we have </w:t>
      </w:r>
      <w:r w:rsidR="00E57628" w:rsidRPr="003903DF">
        <w:rPr>
          <w:i/>
        </w:rPr>
        <w:t>Q(s, a, r, s’, a’)</w:t>
      </w:r>
      <w:r w:rsidR="00A07698">
        <w:t>, and t</w:t>
      </w:r>
      <w:r w:rsidR="00E57628">
        <w:t xml:space="preserve">his is </w:t>
      </w:r>
      <w:r w:rsidR="002E4845">
        <w:t>where the name SARSA comes from.</w:t>
      </w:r>
    </w:p>
    <w:p w14:paraId="7030A117" w14:textId="58D5B494" w:rsidR="00A07811" w:rsidRDefault="00A07811" w:rsidP="00C41FCA">
      <w:r>
        <w:tab/>
      </w:r>
      <w:r w:rsidR="003903DF">
        <w:t>Given the parameters stated</w:t>
      </w:r>
      <w:r w:rsidR="00A07698">
        <w:t xml:space="preserve"> above</w:t>
      </w:r>
      <w:r w:rsidR="003903DF">
        <w:t>, t</w:t>
      </w:r>
      <w:r>
        <w:t>he equation for SARSA is:</w:t>
      </w:r>
    </w:p>
    <w:p w14:paraId="57DEEA80" w14:textId="77777777" w:rsidR="003903DF" w:rsidRDefault="003903DF" w:rsidP="00C41FCA"/>
    <w:p w14:paraId="7E4B6145" w14:textId="10A947C7" w:rsidR="00BD5413" w:rsidRPr="00BD5413" w:rsidRDefault="00CB57F9" w:rsidP="00BD5413">
      <w:pPr>
        <w:ind w:left="720" w:firstLine="720"/>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eastAsia="Cambria Math" w:hAnsi="Cambria Math" w:cs="Cambria Math"/>
            </w:rPr>
            <m:t>=</m:t>
          </m:r>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 α</m:t>
          </m:r>
          <m:d>
            <m:dPr>
              <m:begChr m:val="["/>
              <m:endChr m:val="]"/>
              <m:ctrlPr>
                <w:rPr>
                  <w:rFonts w:ascii="Cambria Math" w:hAnsi="Cambria Math"/>
                  <w:i/>
                </w:rPr>
              </m:ctrlPr>
            </m:dPr>
            <m:e>
              <m:r>
                <w:rPr>
                  <w:rFonts w:ascii="Cambria Math" w:hAnsi="Cambria Math"/>
                </w:rPr>
                <m:t>r+ γ</m:t>
              </m:r>
              <m:r>
                <m:rPr>
                  <m:sty m:val="p"/>
                </m:rPr>
                <w:rPr>
                  <w:rFonts w:ascii="Cambria Math" w:hAnsi="Cambria Math"/>
                </w:rPr>
                <m:t>∙</m:t>
              </m:r>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 a</m:t>
                  </m:r>
                </m:e>
              </m:d>
            </m:e>
          </m:d>
          <m:r>
            <w:rPr>
              <w:rFonts w:ascii="Cambria Math" w:hAnsi="Cambria Math"/>
            </w:rPr>
            <m:t>,</m:t>
          </m:r>
        </m:oMath>
      </m:oMathPara>
    </w:p>
    <w:p w14:paraId="1D322002" w14:textId="0CC98FA6" w:rsidR="00C41FCA" w:rsidRDefault="00BD5413" w:rsidP="004052E9">
      <w:pPr>
        <w:ind w:firstLine="720"/>
      </w:pP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C41FCA">
        <w:tab/>
      </w:r>
      <w:r w:rsidR="00C41FCA">
        <w:tab/>
      </w:r>
    </w:p>
    <w:p w14:paraId="2702A00E" w14:textId="7A7A7D3B" w:rsidR="00C41FCA" w:rsidRPr="003903DF" w:rsidRDefault="00E7218A" w:rsidP="00BD5413">
      <w:pPr>
        <w:ind w:left="720"/>
        <w:rPr>
          <w:i/>
        </w:rPr>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1DD727DD" w14:textId="77777777" w:rsidR="003903DF" w:rsidRDefault="003903DF" w:rsidP="003903DF"/>
    <w:p w14:paraId="066811E6" w14:textId="3ACD37DE" w:rsidR="003903DF" w:rsidRDefault="003903DF" w:rsidP="003903DF">
      <w:r>
        <w:t xml:space="preserve">where </w:t>
      </w:r>
      <w:r w:rsidRPr="003903DF">
        <w:rPr>
          <w:i/>
        </w:rPr>
        <w:t>s’</w:t>
      </w:r>
      <w:r>
        <w:t xml:space="preserve"> is the new state and </w:t>
      </w:r>
      <w:r w:rsidRPr="003903DF">
        <w:rPr>
          <w:i/>
        </w:rPr>
        <w:t>a’</w:t>
      </w:r>
      <w:r>
        <w:t xml:space="preserve"> is the new action.</w:t>
      </w:r>
    </w:p>
    <w:p w14:paraId="62210A52" w14:textId="77777777" w:rsidR="003903DF" w:rsidRPr="00E7218A" w:rsidRDefault="003903DF" w:rsidP="003903DF"/>
    <w:p w14:paraId="2AC2FCD3" w14:textId="77777777" w:rsidR="00C41FCA" w:rsidRDefault="00C41FCA" w:rsidP="00C41FCA">
      <w:pPr>
        <w:pStyle w:val="Heading2"/>
      </w:pPr>
      <w:r>
        <w:t>2.4</w:t>
      </w:r>
      <w:r>
        <w:tab/>
      </w:r>
      <w:r w:rsidR="00813C72">
        <w:t>Action selection policies</w:t>
      </w:r>
    </w:p>
    <w:p w14:paraId="1569E5EC" w14:textId="41176253" w:rsidR="00C41FCA" w:rsidRDefault="00813C72" w:rsidP="00C41FCA">
      <w:r>
        <w:t xml:space="preserve">One great point of flexibility in Q-learning is the ability to define action selection policies that lead to meaningful gameplay by your agent. You can experiment with always selecting the highest-scored action (the “greedy” choice), or select a different action some other </w:t>
      </w:r>
      <w:r w:rsidR="00E26495">
        <w:t>portion of the time. One popular solution is to pick something different some percentage</w:t>
      </w:r>
      <w:r>
        <w:t xml:space="preserve"> of the time by introducing randomness</w:t>
      </w:r>
      <w:r w:rsidR="00E26495">
        <w:t>, which can hel</w:t>
      </w:r>
      <w:r w:rsidR="00A07698">
        <w:t>p solve issues with overfitting</w:t>
      </w:r>
      <w:r w:rsidR="00E26495">
        <w:t xml:space="preserve"> and less-than-optimal-solutions</w:t>
      </w:r>
      <w:r>
        <w:t xml:space="preserve">. How you select </w:t>
      </w:r>
      <w:r w:rsidR="00A07698">
        <w:t>a different action is up to you, for example:</w:t>
      </w:r>
      <w:r>
        <w:t xml:space="preserve"> it can be completely random, you can choose the </w:t>
      </w:r>
      <w:r w:rsidR="00E26495">
        <w:t>second-</w:t>
      </w:r>
      <w:r>
        <w:t xml:space="preserve">best action, or </w:t>
      </w:r>
      <w:r w:rsidR="00A07698">
        <w:t xml:space="preserve">you could </w:t>
      </w:r>
      <w:r>
        <w:t xml:space="preserve">even train it to </w:t>
      </w:r>
      <w:r w:rsidR="00E26495">
        <w:t xml:space="preserve">infrequently </w:t>
      </w:r>
      <w:r>
        <w:t>select a mediocre or bad action</w:t>
      </w:r>
      <w:r w:rsidR="00A07698">
        <w:t xml:space="preserve">. Choosing a bad action could be done to </w:t>
      </w:r>
      <w:r>
        <w:t xml:space="preserve">make sure </w:t>
      </w:r>
      <w:r w:rsidR="00E26495">
        <w:t xml:space="preserve">that is </w:t>
      </w:r>
      <w:r>
        <w:t>still a bad choice</w:t>
      </w:r>
      <w:r w:rsidR="00E26495">
        <w:t>, for example, when playing against a new player</w:t>
      </w:r>
      <w:r>
        <w:t>.</w:t>
      </w:r>
    </w:p>
    <w:p w14:paraId="1AA65C36" w14:textId="77777777" w:rsidR="00C41FCA" w:rsidRDefault="00C41FCA" w:rsidP="00C41FCA"/>
    <w:p w14:paraId="7B2C5669" w14:textId="77777777" w:rsidR="00F63313" w:rsidRDefault="00F63313" w:rsidP="00F63313">
      <w:pPr>
        <w:pStyle w:val="Heading1"/>
      </w:pPr>
      <w:r>
        <w:t>3</w:t>
      </w:r>
      <w:r>
        <w:tab/>
        <w:t>Reinforcement learning example: Cat-and-Mouse</w:t>
      </w:r>
    </w:p>
    <w:p w14:paraId="6EFBEF54" w14:textId="295BC5D7" w:rsidR="00F63313" w:rsidRDefault="00856C80" w:rsidP="00F63313">
      <w:r>
        <w:t xml:space="preserve">For our game application research project, we implemented </w:t>
      </w:r>
      <w:r w:rsidR="0003735E">
        <w:t xml:space="preserve">both </w:t>
      </w:r>
      <w:r w:rsidR="00F63313">
        <w:t xml:space="preserve">Q-learning </w:t>
      </w:r>
      <w:r w:rsidR="0003735E">
        <w:t xml:space="preserve">and SARSA </w:t>
      </w:r>
      <w:r w:rsidR="00F63313">
        <w:t>algorithm</w:t>
      </w:r>
      <w:r w:rsidR="0003735E">
        <w:t>s</w:t>
      </w:r>
      <w:r w:rsidR="007A28ED">
        <w:t>. W</w:t>
      </w:r>
      <w:r>
        <w:t xml:space="preserve">e felt </w:t>
      </w:r>
      <w:r w:rsidR="007A28ED">
        <w:t xml:space="preserve">this </w:t>
      </w:r>
      <w:r>
        <w:t xml:space="preserve">to be </w:t>
      </w:r>
      <w:r w:rsidR="0003735E">
        <w:t xml:space="preserve">a </w:t>
      </w:r>
      <w:r w:rsidR="00F63313" w:rsidRPr="004F5ADA">
        <w:t>representative</w:t>
      </w:r>
      <w:r>
        <w:t xml:space="preserve"> </w:t>
      </w:r>
      <w:r w:rsidR="0003735E">
        <w:t xml:space="preserve">set of options to </w:t>
      </w:r>
      <w:r w:rsidR="00F63313">
        <w:t xml:space="preserve">demonstrate how reinforcement learning </w:t>
      </w:r>
      <w:r w:rsidR="0003735E">
        <w:t xml:space="preserve">could work </w:t>
      </w:r>
      <w:r w:rsidR="00F63313">
        <w:t xml:space="preserve">in a </w:t>
      </w:r>
      <w:r w:rsidR="0003735E">
        <w:t xml:space="preserve">real-time </w:t>
      </w:r>
      <w:r w:rsidR="00F63313">
        <w:t xml:space="preserve">game environment. In </w:t>
      </w:r>
      <w:r>
        <w:t>our demo</w:t>
      </w:r>
      <w:r w:rsidR="007A28ED">
        <w:t>,</w:t>
      </w:r>
      <w:r w:rsidR="00F63313">
        <w:t xml:space="preserve"> the </w:t>
      </w:r>
      <w:r>
        <w:t xml:space="preserve">gameplay </w:t>
      </w:r>
      <w:r w:rsidR="00F63313">
        <w:t>environment consists of a grid map, a cat</w:t>
      </w:r>
      <w:r>
        <w:t xml:space="preserve"> (simple </w:t>
      </w:r>
      <w:r w:rsidR="007A28ED">
        <w:t xml:space="preserve">preprogrammed </w:t>
      </w:r>
      <w:r>
        <w:t>AI agent)</w:t>
      </w:r>
      <w:r w:rsidR="00F63313">
        <w:t>, a mouse</w:t>
      </w:r>
      <w:r>
        <w:t xml:space="preserve"> (RL agent),</w:t>
      </w:r>
      <w:r w:rsidR="007A28ED">
        <w:t xml:space="preserve"> walls, and the </w:t>
      </w:r>
      <w:r w:rsidR="00F63313">
        <w:t>cheese</w:t>
      </w:r>
      <w:r>
        <w:t xml:space="preserve"> (goal)</w:t>
      </w:r>
      <w:r w:rsidR="00F63313">
        <w:t xml:space="preserve">. Here are </w:t>
      </w:r>
      <w:r w:rsidR="007A28ED">
        <w:t xml:space="preserve">the </w:t>
      </w:r>
      <w:r w:rsidR="00F63313">
        <w:t xml:space="preserve">game rules: </w:t>
      </w:r>
    </w:p>
    <w:p w14:paraId="52196D04" w14:textId="77777777" w:rsidR="00F63313" w:rsidRDefault="00F63313" w:rsidP="00F63313"/>
    <w:p w14:paraId="347803E7" w14:textId="21D3C6EB" w:rsidR="00F63313" w:rsidRDefault="00F63313" w:rsidP="00F63313">
      <w:pPr>
        <w:pStyle w:val="ListParagraph"/>
        <w:numPr>
          <w:ilvl w:val="0"/>
          <w:numId w:val="15"/>
        </w:numPr>
      </w:pPr>
      <w:r>
        <w:t xml:space="preserve">The cat </w:t>
      </w:r>
      <w:r w:rsidR="00856C80">
        <w:t xml:space="preserve">tries </w:t>
      </w:r>
      <w:r>
        <w:t>to catch the mouse.</w:t>
      </w:r>
    </w:p>
    <w:p w14:paraId="7B3A7966" w14:textId="3B38C955" w:rsidR="00F63313" w:rsidRDefault="00F63313" w:rsidP="00F63313">
      <w:pPr>
        <w:pStyle w:val="ListParagraph"/>
        <w:numPr>
          <w:ilvl w:val="0"/>
          <w:numId w:val="15"/>
        </w:numPr>
      </w:pPr>
      <w:r>
        <w:t xml:space="preserve">The mouse </w:t>
      </w:r>
      <w:r w:rsidR="00856C80">
        <w:t xml:space="preserve">tries </w:t>
      </w:r>
      <w:r>
        <w:t>to get the cheese.</w:t>
      </w:r>
    </w:p>
    <w:p w14:paraId="0D503F02" w14:textId="20EC87F4" w:rsidR="00F63313" w:rsidRDefault="00F63313" w:rsidP="00F63313">
      <w:pPr>
        <w:pStyle w:val="ListParagraph"/>
        <w:numPr>
          <w:ilvl w:val="0"/>
          <w:numId w:val="15"/>
        </w:numPr>
      </w:pPr>
      <w:r>
        <w:t>The cat gets one point when getting the mouse</w:t>
      </w:r>
      <w:r w:rsidR="00856C80">
        <w:t>. T</w:t>
      </w:r>
      <w:r>
        <w:t>he mouse scores one point by getting the cheese.</w:t>
      </w:r>
    </w:p>
    <w:p w14:paraId="5A8DFA6E" w14:textId="7E368627" w:rsidR="00F63313" w:rsidRDefault="00F63313" w:rsidP="00F63313">
      <w:pPr>
        <w:pStyle w:val="ListParagraph"/>
        <w:numPr>
          <w:ilvl w:val="0"/>
          <w:numId w:val="15"/>
        </w:numPr>
      </w:pPr>
      <w:r>
        <w:t xml:space="preserve">If the mouse gets the cheese, the cheese will be </w:t>
      </w:r>
      <w:r w:rsidR="00856C80">
        <w:t>re</w:t>
      </w:r>
      <w:r>
        <w:t>placed randomly</w:t>
      </w:r>
      <w:r w:rsidR="00856C80">
        <w:t xml:space="preserve"> elsewhere on the map</w:t>
      </w:r>
      <w:r>
        <w:t>.</w:t>
      </w:r>
    </w:p>
    <w:p w14:paraId="40C17F6E" w14:textId="77777777" w:rsidR="007A28ED" w:rsidRDefault="00F63313" w:rsidP="00F63313">
      <w:pPr>
        <w:pStyle w:val="ListParagraph"/>
        <w:numPr>
          <w:ilvl w:val="0"/>
          <w:numId w:val="15"/>
        </w:numPr>
      </w:pPr>
      <w:r>
        <w:t>If the cat catches the mouse</w:t>
      </w:r>
      <w:r w:rsidR="00856C80">
        <w:t>,</w:t>
      </w:r>
      <w:r>
        <w:t xml:space="preserve"> the game is over and a new </w:t>
      </w:r>
      <w:r w:rsidR="00856C80">
        <w:t xml:space="preserve">epoch is </w:t>
      </w:r>
      <w:r>
        <w:t>start</w:t>
      </w:r>
      <w:r w:rsidR="00856C80">
        <w:t>ed</w:t>
      </w:r>
      <w:r>
        <w:t>.</w:t>
      </w:r>
    </w:p>
    <w:p w14:paraId="0EFAA664" w14:textId="77777777" w:rsidR="007A28ED" w:rsidRDefault="007A28ED" w:rsidP="00F63313">
      <w:pPr>
        <w:pStyle w:val="ListParagraph"/>
        <w:numPr>
          <w:ilvl w:val="0"/>
          <w:numId w:val="15"/>
        </w:numPr>
      </w:pPr>
      <w:r>
        <w:t>Agents can’t move through walls, but can move diagonally across them.</w:t>
      </w:r>
    </w:p>
    <w:p w14:paraId="13CD2B79" w14:textId="45EE3E8B" w:rsidR="00F63313" w:rsidRDefault="007A28ED" w:rsidP="00F63313">
      <w:pPr>
        <w:pStyle w:val="ListParagraph"/>
        <w:numPr>
          <w:ilvl w:val="0"/>
          <w:numId w:val="15"/>
        </w:numPr>
      </w:pPr>
      <w:r>
        <w:t>The edges of the map are treated like walls.</w:t>
      </w:r>
      <w:r w:rsidR="00F63313">
        <w:br/>
        <w:t xml:space="preserve"> </w:t>
      </w:r>
    </w:p>
    <w:p w14:paraId="41098ECF" w14:textId="24101199" w:rsidR="00F63313" w:rsidRDefault="00F63313" w:rsidP="00F63313">
      <w:r>
        <w:t xml:space="preserve">There are two types of mouse: </w:t>
      </w:r>
      <w:r w:rsidR="007A28ED">
        <w:t xml:space="preserve">a </w:t>
      </w:r>
      <w:r>
        <w:t xml:space="preserve">greedy mouse and </w:t>
      </w:r>
      <w:r w:rsidR="007A28ED">
        <w:t xml:space="preserve">a </w:t>
      </w:r>
      <w:r>
        <w:t xml:space="preserve">smart mouse. The greedy mouse doesn’t use RL to choose </w:t>
      </w:r>
      <w:r w:rsidR="00856C80">
        <w:t xml:space="preserve">its </w:t>
      </w:r>
      <w:r>
        <w:t xml:space="preserve">action </w:t>
      </w:r>
      <w:r w:rsidR="00856C80">
        <w:t xml:space="preserve">– it is preprogrammed to always move toward the cheese. (Note: </w:t>
      </w:r>
      <w:r w:rsidR="0003735E">
        <w:t>This is not related</w:t>
      </w:r>
      <w:r w:rsidR="00856C80">
        <w:t xml:space="preserve"> to </w:t>
      </w:r>
      <w:r w:rsidR="0003735E">
        <w:t xml:space="preserve">the </w:t>
      </w:r>
      <w:r w:rsidR="00856C80">
        <w:t xml:space="preserve">“greedy” </w:t>
      </w:r>
      <w:r w:rsidR="0003735E">
        <w:t xml:space="preserve">type of action </w:t>
      </w:r>
      <w:r w:rsidR="00856C80">
        <w:t>choice. The greedy mouse is implemented simply as a point of comparison.) T</w:t>
      </w:r>
      <w:r>
        <w:t>he smart mouse will use RL data to help itself make decision</w:t>
      </w:r>
      <w:r w:rsidR="007A28ED">
        <w:t>s,</w:t>
      </w:r>
      <w:r w:rsidR="00856C80">
        <w:t xml:space="preserve"> </w:t>
      </w:r>
      <w:r w:rsidR="007A28ED">
        <w:t xml:space="preserve">once </w:t>
      </w:r>
      <w:r w:rsidR="00856C80">
        <w:t>we train it</w:t>
      </w:r>
      <w:r>
        <w:t xml:space="preserve">. </w:t>
      </w:r>
    </w:p>
    <w:p w14:paraId="26B86A7A" w14:textId="2D86CB48" w:rsidR="00F63313" w:rsidRDefault="00F63313" w:rsidP="00F63313">
      <w:r>
        <w:tab/>
        <w:t>T</w:t>
      </w:r>
      <w:r w:rsidR="007A28ED">
        <w:t>here are two parts in this demo; t</w:t>
      </w:r>
      <w:r w:rsidR="00856C80">
        <w:t xml:space="preserve">he first part is training. We give our reinforcement learning implementation some parameters, and it </w:t>
      </w:r>
      <w:r>
        <w:t xml:space="preserve">will run </w:t>
      </w:r>
      <w:r w:rsidR="00856C80">
        <w:t xml:space="preserve">that </w:t>
      </w:r>
      <w:r>
        <w:t xml:space="preserve">specific RL algorithm </w:t>
      </w:r>
      <w:r w:rsidR="00856C80">
        <w:t xml:space="preserve">setup </w:t>
      </w:r>
      <w:r>
        <w:t xml:space="preserve">for a number of epochs and record learning data. </w:t>
      </w:r>
      <w:r w:rsidR="00856C80">
        <w:t xml:space="preserve">The second part is </w:t>
      </w:r>
      <w:r w:rsidR="007A28ED">
        <w:t>playing;</w:t>
      </w:r>
      <w:r>
        <w:t xml:space="preserve"> </w:t>
      </w:r>
      <w:r w:rsidR="00856C80">
        <w:t xml:space="preserve">after training, the AI agent will be called upon to play the game by using </w:t>
      </w:r>
      <w:r>
        <w:t xml:space="preserve">recorded learning data </w:t>
      </w:r>
      <w:r w:rsidR="00856C80">
        <w:t xml:space="preserve">(policy) </w:t>
      </w:r>
      <w:r>
        <w:t xml:space="preserve">to move </w:t>
      </w:r>
      <w:r w:rsidR="00856C80">
        <w:t xml:space="preserve">the </w:t>
      </w:r>
      <w:r>
        <w:t>mouse</w:t>
      </w:r>
      <w:r w:rsidR="00856C80">
        <w:t>. UI upda</w:t>
      </w:r>
      <w:r w:rsidR="007A28ED">
        <w:t>tes are possible in both states. T</w:t>
      </w:r>
      <w:r w:rsidR="00856C80">
        <w:t>raining is displayed very quickly for the sake of brevity, and playing has the option to occur in real-time so that you can observe the choices being made</w:t>
      </w:r>
      <w:r>
        <w:t>.</w:t>
      </w:r>
      <w:r w:rsidR="007A28ED">
        <w:t xml:space="preserve"> Both speeds can be adjusted.</w:t>
      </w:r>
    </w:p>
    <w:p w14:paraId="0BD9848B" w14:textId="0E552C67" w:rsidR="00F63313" w:rsidRDefault="00F63313" w:rsidP="00F63313">
      <w:r>
        <w:tab/>
        <w:t>Rew</w:t>
      </w:r>
      <w:r w:rsidR="007A28ED">
        <w:t>ard is calculated in this way: b</w:t>
      </w:r>
      <w:r>
        <w:t>y default</w:t>
      </w:r>
      <w:r w:rsidR="00856C80">
        <w:t>,</w:t>
      </w:r>
      <w:r>
        <w:t xml:space="preserve"> when the mouse get the cheese</w:t>
      </w:r>
      <w:r w:rsidR="00856C80">
        <w:t>,</w:t>
      </w:r>
      <w:r>
        <w:t xml:space="preserve"> the reward is 50</w:t>
      </w:r>
      <w:r w:rsidR="007A28ED">
        <w:t>. Also b</w:t>
      </w:r>
      <w:r w:rsidR="00856C80">
        <w:t xml:space="preserve">y default, </w:t>
      </w:r>
      <w:r>
        <w:t>when the mouse is caught by the cat</w:t>
      </w:r>
      <w:r w:rsidR="00856C80">
        <w:t>,</w:t>
      </w:r>
      <w:r>
        <w:t xml:space="preserve"> the </w:t>
      </w:r>
      <w:r w:rsidR="00856C80">
        <w:t>“</w:t>
      </w:r>
      <w:r>
        <w:t>reward</w:t>
      </w:r>
      <w:r w:rsidR="00856C80">
        <w:t>”</w:t>
      </w:r>
      <w:r>
        <w:t xml:space="preserve"> is -100 </w:t>
      </w:r>
      <w:r w:rsidR="00856C80">
        <w:t xml:space="preserve">– </w:t>
      </w:r>
      <w:r w:rsidR="007A28ED">
        <w:t xml:space="preserve">and </w:t>
      </w:r>
      <w:r w:rsidR="00856C80">
        <w:t xml:space="preserve">in this case, we </w:t>
      </w:r>
      <w:r>
        <w:t>say the punish</w:t>
      </w:r>
      <w:r w:rsidR="00856C80">
        <w:t>ment value</w:t>
      </w:r>
      <w:r>
        <w:t xml:space="preserve"> is 100.</w:t>
      </w:r>
    </w:p>
    <w:p w14:paraId="32BE8125" w14:textId="77777777" w:rsidR="00F63313" w:rsidRDefault="00F63313" w:rsidP="00F63313"/>
    <w:p w14:paraId="516D2834" w14:textId="77777777" w:rsidR="00F63313" w:rsidRDefault="00F63313" w:rsidP="00F63313">
      <w:pPr>
        <w:pStyle w:val="Heading2"/>
      </w:pPr>
      <w:r>
        <w:t>3.1</w:t>
      </w:r>
      <w:r>
        <w:tab/>
        <w:t>Implementing Cat-and-Mouse</w:t>
      </w:r>
    </w:p>
    <w:p w14:paraId="72D55206" w14:textId="3D1A9679" w:rsidR="00856C80" w:rsidRDefault="00F63313" w:rsidP="00F63313">
      <w:r>
        <w:t>We use</w:t>
      </w:r>
      <w:r w:rsidR="00856C80">
        <w:t>d Steve</w:t>
      </w:r>
      <w:r>
        <w:t xml:space="preserve"> Rabin’s </w:t>
      </w:r>
      <w:r w:rsidR="00856C80">
        <w:t xml:space="preserve">SML </w:t>
      </w:r>
      <w:r w:rsidR="00AE3652">
        <w:t xml:space="preserve">learning </w:t>
      </w:r>
      <w:r>
        <w:t xml:space="preserve">framework </w:t>
      </w:r>
      <w:r w:rsidR="00856C80">
        <w:t xml:space="preserve">(which is built on Microsoft’s “Tiny” DirectX animation sample) </w:t>
      </w:r>
      <w:r>
        <w:t xml:space="preserve">and C++ to implement this demo program. </w:t>
      </w:r>
      <w:r w:rsidR="00856C80">
        <w:t xml:space="preserve">At a high level, our reinforcement learning program </w:t>
      </w:r>
      <w:r>
        <w:t xml:space="preserve">consists of five modules: </w:t>
      </w:r>
      <w:bookmarkStart w:id="1" w:name="OLE_LINK1"/>
      <w:bookmarkStart w:id="2" w:name="OLE_LINK2"/>
      <w:r w:rsidRPr="00856C80">
        <w:rPr>
          <w:rFonts w:ascii="Courier New" w:hAnsi="Courier New" w:cs="Courier New"/>
        </w:rPr>
        <w:t>RLearner</w:t>
      </w:r>
      <w:bookmarkEnd w:id="1"/>
      <w:bookmarkEnd w:id="2"/>
      <w:r>
        <w:t xml:space="preserve">, </w:t>
      </w:r>
      <w:r w:rsidRPr="00856C80">
        <w:rPr>
          <w:rFonts w:ascii="Courier New" w:hAnsi="Courier New" w:cs="Courier New"/>
        </w:rPr>
        <w:t>RLPolicy</w:t>
      </w:r>
      <w:r>
        <w:t xml:space="preserve">, </w:t>
      </w:r>
      <w:r w:rsidRPr="00856C80">
        <w:rPr>
          <w:rFonts w:ascii="Courier New" w:hAnsi="Courier New" w:cs="Courier New"/>
        </w:rPr>
        <w:t>RLWorld</w:t>
      </w:r>
      <w:r>
        <w:t xml:space="preserve">, </w:t>
      </w:r>
      <w:r w:rsidRPr="00856C80">
        <w:rPr>
          <w:rFonts w:ascii="Courier New" w:hAnsi="Courier New" w:cs="Courier New"/>
        </w:rPr>
        <w:t>RLGame</w:t>
      </w:r>
      <w:r>
        <w:t xml:space="preserve"> and </w:t>
      </w:r>
      <w:r w:rsidRPr="00856C80">
        <w:rPr>
          <w:rFonts w:ascii="Courier New" w:hAnsi="Courier New" w:cs="Courier New"/>
        </w:rPr>
        <w:t>RLAgent</w:t>
      </w:r>
      <w:r>
        <w:t xml:space="preserve">. </w:t>
      </w:r>
      <w:r w:rsidR="00AE3652">
        <w:t xml:space="preserve">The </w:t>
      </w:r>
      <w:r w:rsidRPr="00856C80">
        <w:rPr>
          <w:rFonts w:ascii="Courier New" w:hAnsi="Courier New" w:cs="Courier New"/>
        </w:rPr>
        <w:t>RLearner</w:t>
      </w:r>
      <w:r>
        <w:t xml:space="preserve"> and </w:t>
      </w:r>
      <w:bookmarkStart w:id="3" w:name="OLE_LINK3"/>
      <w:bookmarkStart w:id="4" w:name="OLE_LINK4"/>
      <w:r w:rsidRPr="00856C80">
        <w:rPr>
          <w:rFonts w:ascii="Courier New" w:hAnsi="Courier New" w:cs="Courier New"/>
        </w:rPr>
        <w:t>RLPolicy</w:t>
      </w:r>
      <w:r>
        <w:t xml:space="preserve"> </w:t>
      </w:r>
      <w:bookmarkEnd w:id="3"/>
      <w:bookmarkEnd w:id="4"/>
      <w:r w:rsidR="00AE3652">
        <w:t xml:space="preserve">classes </w:t>
      </w:r>
      <w:r>
        <w:t>are responsible for ru</w:t>
      </w:r>
      <w:r w:rsidR="00AE3652">
        <w:t>nning the RL algorithm and storing</w:t>
      </w:r>
      <w:r>
        <w:t xml:space="preserve"> learned data. </w:t>
      </w:r>
      <w:r w:rsidRPr="00856C80">
        <w:rPr>
          <w:rFonts w:ascii="Courier New" w:hAnsi="Courier New" w:cs="Courier New"/>
        </w:rPr>
        <w:t>RLWorld</w:t>
      </w:r>
      <w:r w:rsidR="00AE3652">
        <w:t xml:space="preserve"> maintains some state information for </w:t>
      </w:r>
      <w:r>
        <w:t xml:space="preserve">the game world. </w:t>
      </w:r>
      <w:r w:rsidRPr="00856C80">
        <w:rPr>
          <w:rFonts w:ascii="Courier New" w:hAnsi="Courier New" w:cs="Courier New"/>
        </w:rPr>
        <w:t>RLGame</w:t>
      </w:r>
      <w:r>
        <w:t xml:space="preserve"> </w:t>
      </w:r>
      <w:r w:rsidR="00856C80">
        <w:t xml:space="preserve">is a “straw-man” </w:t>
      </w:r>
      <w:r>
        <w:t xml:space="preserve">game </w:t>
      </w:r>
      <w:r w:rsidR="00856C80">
        <w:t xml:space="preserve">state </w:t>
      </w:r>
      <w:r>
        <w:t>manager</w:t>
      </w:r>
      <w:r w:rsidR="00856C80">
        <w:t xml:space="preserve">, responsible for </w:t>
      </w:r>
      <w:r>
        <w:t xml:space="preserve">controlling the game loop and </w:t>
      </w:r>
      <w:r w:rsidR="00856C80">
        <w:t xml:space="preserve">feeding </w:t>
      </w:r>
      <w:r>
        <w:t>parameters</w:t>
      </w:r>
      <w:r w:rsidR="00856C80">
        <w:t xml:space="preserve"> selected via the UI to the </w:t>
      </w:r>
      <w:r w:rsidR="00856C80">
        <w:lastRenderedPageBreak/>
        <w:t>reinforcement learning algorithm</w:t>
      </w:r>
      <w:r>
        <w:t xml:space="preserve">. </w:t>
      </w:r>
      <w:r w:rsidRPr="00856C80">
        <w:rPr>
          <w:rFonts w:ascii="Courier New" w:hAnsi="Courier New" w:cs="Courier New"/>
        </w:rPr>
        <w:t>RLAgent</w:t>
      </w:r>
      <w:r>
        <w:t xml:space="preserve"> is </w:t>
      </w:r>
      <w:r w:rsidR="00856C80">
        <w:t xml:space="preserve">a finite state machine (FSM) </w:t>
      </w:r>
      <w:r>
        <w:t xml:space="preserve">agent class that </w:t>
      </w:r>
      <w:r w:rsidR="00856C80">
        <w:t xml:space="preserve">moves </w:t>
      </w:r>
      <w:r>
        <w:t xml:space="preserve">cat and mouse </w:t>
      </w:r>
      <w:r w:rsidR="00856C80">
        <w:t xml:space="preserve">characters around </w:t>
      </w:r>
      <w:r>
        <w:t>on the map</w:t>
      </w:r>
      <w:r w:rsidR="00AE3652">
        <w:t xml:space="preserve">, allowing </w:t>
      </w:r>
      <w:r w:rsidR="00856C80">
        <w:t>us to watch the action unfold.</w:t>
      </w:r>
    </w:p>
    <w:p w14:paraId="63AC42D5" w14:textId="5A7E0521" w:rsidR="00F63313" w:rsidRDefault="00856C80" w:rsidP="00856C80">
      <w:pPr>
        <w:ind w:firstLine="720"/>
      </w:pPr>
      <w:r>
        <w:t xml:space="preserve">The following diagram provides an </w:t>
      </w:r>
      <w:r w:rsidR="00F63313">
        <w:t xml:space="preserve">overview </w:t>
      </w:r>
      <w:r>
        <w:t xml:space="preserve">of our demo </w:t>
      </w:r>
      <w:r w:rsidR="00F63313" w:rsidRPr="00266FCF">
        <w:t>architecture</w:t>
      </w:r>
      <w:r w:rsidR="00F63313">
        <w:t>:</w:t>
      </w:r>
    </w:p>
    <w:p w14:paraId="628CCD74" w14:textId="77777777" w:rsidR="00F63313" w:rsidRDefault="00F63313" w:rsidP="00F63313"/>
    <w:p w14:paraId="4EB2C071" w14:textId="77777777" w:rsidR="00F63313" w:rsidRDefault="00F63313" w:rsidP="00F63313">
      <w:r>
        <w:rPr>
          <w:noProof/>
        </w:rPr>
        <w:drawing>
          <wp:inline distT="0" distB="0" distL="0" distR="0" wp14:anchorId="293A3678" wp14:editId="39485E9A">
            <wp:extent cx="4241320" cy="172073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4665" cy="1738320"/>
                    </a:xfrm>
                    <a:prstGeom prst="rect">
                      <a:avLst/>
                    </a:prstGeom>
                    <a:noFill/>
                  </pic:spPr>
                </pic:pic>
              </a:graphicData>
            </a:graphic>
          </wp:inline>
        </w:drawing>
      </w:r>
    </w:p>
    <w:p w14:paraId="3A8D9F12" w14:textId="77777777" w:rsidR="00F63313" w:rsidRDefault="00F63313" w:rsidP="00F63313"/>
    <w:p w14:paraId="661C3E38" w14:textId="5363F179" w:rsidR="00F63313" w:rsidRDefault="00856C80" w:rsidP="00F63313">
      <w:r>
        <w:t>Next, we will explain each module</w:t>
      </w:r>
      <w:r w:rsidR="00F63313">
        <w:t xml:space="preserve"> in detail.</w:t>
      </w:r>
    </w:p>
    <w:p w14:paraId="648BCB86" w14:textId="77777777" w:rsidR="00F63313" w:rsidRDefault="00F63313" w:rsidP="00F63313"/>
    <w:p w14:paraId="620BC412" w14:textId="219B3818" w:rsidR="00F63313" w:rsidRDefault="00F63313" w:rsidP="00F63313">
      <w:r w:rsidRPr="00F63313">
        <w:rPr>
          <w:b/>
        </w:rPr>
        <w:t>RLPolicy</w:t>
      </w:r>
      <w:r w:rsidR="00057EC3">
        <w:rPr>
          <w:b/>
        </w:rPr>
        <w:t xml:space="preserve">: </w:t>
      </w:r>
      <w:r>
        <w:t xml:space="preserve">This class is used to store learning data. The data </w:t>
      </w:r>
      <w:r w:rsidR="007D634C">
        <w:t xml:space="preserve">consists of a lot of pairs. Each pair consists of a particular game state, </w:t>
      </w:r>
      <w:bookmarkStart w:id="5" w:name="OLE_LINK7"/>
      <w:bookmarkStart w:id="6" w:name="OLE_LINK8"/>
      <w:r w:rsidR="007D634C">
        <w:t xml:space="preserve">with </w:t>
      </w:r>
      <w:r>
        <w:t xml:space="preserve">a </w:t>
      </w:r>
      <w:r w:rsidR="007D634C">
        <w:t xml:space="preserve">set </w:t>
      </w:r>
      <w:r>
        <w:t>of Q-values</w:t>
      </w:r>
      <w:bookmarkEnd w:id="5"/>
      <w:bookmarkEnd w:id="6"/>
      <w:r>
        <w:t xml:space="preserve">. </w:t>
      </w:r>
      <w:r w:rsidR="007D634C">
        <w:t>“Game s</w:t>
      </w:r>
      <w:r>
        <w:t>tate</w:t>
      </w:r>
      <w:r w:rsidR="007D634C">
        <w:t>”</w:t>
      </w:r>
      <w:r>
        <w:t xml:space="preserve"> in </w:t>
      </w:r>
      <w:r w:rsidR="007D634C">
        <w:t xml:space="preserve">our example implementation </w:t>
      </w:r>
      <w:r>
        <w:t xml:space="preserve">means the position of the mouse, the </w:t>
      </w:r>
      <w:r w:rsidR="00A6145A">
        <w:t xml:space="preserve">position of the </w:t>
      </w:r>
      <w:r>
        <w:t>cat</w:t>
      </w:r>
      <w:r w:rsidR="00A6145A">
        <w:t>,</w:t>
      </w:r>
      <w:r>
        <w:t xml:space="preserve"> and the </w:t>
      </w:r>
      <w:r w:rsidR="00A6145A">
        <w:t xml:space="preserve">position of the </w:t>
      </w:r>
      <w:r>
        <w:t xml:space="preserve">cheese. Each position </w:t>
      </w:r>
      <w:r w:rsidR="007D634C">
        <w:t xml:space="preserve">is an </w:t>
      </w:r>
      <w:r>
        <w:t>x</w:t>
      </w:r>
      <w:r w:rsidR="007D634C">
        <w:t xml:space="preserve">, </w:t>
      </w:r>
      <w:r>
        <w:t>y value</w:t>
      </w:r>
      <w:r w:rsidR="007D634C">
        <w:t xml:space="preserve"> pair, for a total of </w:t>
      </w:r>
      <w:r>
        <w:t xml:space="preserve">6 floats. We use </w:t>
      </w:r>
      <w:bookmarkStart w:id="7" w:name="OLE_LINK5"/>
      <w:bookmarkStart w:id="8" w:name="OLE_LINK6"/>
      <w:r w:rsidRPr="00721572">
        <w:rPr>
          <w:rStyle w:val="CodeChar"/>
        </w:rPr>
        <w:t>std::vector&lt;float&gt;</w:t>
      </w:r>
      <w:r>
        <w:t xml:space="preserve"> </w:t>
      </w:r>
      <w:bookmarkEnd w:id="7"/>
      <w:bookmarkEnd w:id="8"/>
      <w:r>
        <w:t>to represent a</w:t>
      </w:r>
      <w:r w:rsidR="007D634C">
        <w:t xml:space="preserve"> single game</w:t>
      </w:r>
      <w:r>
        <w:t xml:space="preserve"> state. Each state </w:t>
      </w:r>
      <w:r w:rsidR="007D634C">
        <w:t>is mapped</w:t>
      </w:r>
      <w:r>
        <w:t xml:space="preserve"> to 8 mouse action</w:t>
      </w:r>
      <w:r w:rsidR="007D634C">
        <w:t xml:space="preserve">s – one of </w:t>
      </w:r>
      <w:r>
        <w:t>8 direction</w:t>
      </w:r>
      <w:r w:rsidR="007D634C">
        <w:t>s to move</w:t>
      </w:r>
      <w:r>
        <w:t xml:space="preserve"> </w:t>
      </w:r>
      <w:r w:rsidR="00A6145A">
        <w:t xml:space="preserve">– and </w:t>
      </w:r>
      <w:r w:rsidR="007D634C">
        <w:t>each action has a</w:t>
      </w:r>
      <w:r>
        <w:t xml:space="preserve"> Q-value </w:t>
      </w:r>
      <w:r w:rsidR="007D634C">
        <w:t xml:space="preserve">representing </w:t>
      </w:r>
      <w:r>
        <w:t xml:space="preserve">how good </w:t>
      </w:r>
      <w:r w:rsidR="007D634C">
        <w:t xml:space="preserve">the </w:t>
      </w:r>
      <w:r>
        <w:t xml:space="preserve">action is. We also use </w:t>
      </w:r>
      <w:r w:rsidR="007D634C">
        <w:t xml:space="preserve">a </w:t>
      </w:r>
      <w:r w:rsidRPr="00721572">
        <w:rPr>
          <w:rStyle w:val="CodeChar"/>
        </w:rPr>
        <w:t>std::vector&lt;float&gt;</w:t>
      </w:r>
      <w:r w:rsidR="007D634C">
        <w:t xml:space="preserve"> to represent each</w:t>
      </w:r>
      <w:r>
        <w:t xml:space="preserve"> group of Q-value</w:t>
      </w:r>
      <w:r w:rsidR="007D634C">
        <w:t>s</w:t>
      </w:r>
      <w:r>
        <w:t xml:space="preserve">. </w:t>
      </w:r>
      <w:r w:rsidR="007D634C">
        <w:t xml:space="preserve">We chose </w:t>
      </w:r>
      <w:r>
        <w:t xml:space="preserve">to use </w:t>
      </w:r>
      <w:bookmarkStart w:id="9" w:name="OLE_LINK39"/>
      <w:bookmarkStart w:id="10" w:name="OLE_LINK40"/>
      <w:r w:rsidRPr="00721572">
        <w:rPr>
          <w:rStyle w:val="CodeChar"/>
        </w:rPr>
        <w:t>std::map</w:t>
      </w:r>
      <w:r>
        <w:t xml:space="preserve"> </w:t>
      </w:r>
      <w:bookmarkEnd w:id="9"/>
      <w:bookmarkEnd w:id="10"/>
      <w:r w:rsidR="007D634C">
        <w:t xml:space="preserve">to represent game </w:t>
      </w:r>
      <w:r>
        <w:t>state</w:t>
      </w:r>
      <w:r w:rsidR="007D634C">
        <w:t>/</w:t>
      </w:r>
      <w:r>
        <w:t>Q-value</w:t>
      </w:r>
      <w:r w:rsidR="007D634C">
        <w:t xml:space="preserve"> set pair</w:t>
      </w:r>
      <w:r>
        <w:t xml:space="preserve">s. The map data structure is </w:t>
      </w:r>
      <w:r w:rsidR="007D634C">
        <w:t xml:space="preserve">advantageous – </w:t>
      </w:r>
      <w:r w:rsidR="00A6145A">
        <w:t xml:space="preserve">it allows us </w:t>
      </w:r>
      <w:r w:rsidR="007D634C">
        <w:t xml:space="preserve">to store </w:t>
      </w:r>
      <w:r>
        <w:t>only non-zero data</w:t>
      </w:r>
      <w:r w:rsidR="007D634C">
        <w:t>,</w:t>
      </w:r>
      <w:r>
        <w:t xml:space="preserve"> meaning that </w:t>
      </w:r>
      <w:r w:rsidR="007D634C">
        <w:t xml:space="preserve">we </w:t>
      </w:r>
      <w:r>
        <w:t xml:space="preserve">save lots of memory compared to using </w:t>
      </w:r>
      <w:r w:rsidR="00DF1E31">
        <w:t>a fixed</w:t>
      </w:r>
      <w:r w:rsidR="003B137A">
        <w:t>-size</w:t>
      </w:r>
      <w:r w:rsidR="007D634C">
        <w:t xml:space="preserve"> n-</w:t>
      </w:r>
      <w:r w:rsidRPr="00AA3F3A">
        <w:t>dimension</w:t>
      </w:r>
      <w:r w:rsidR="007D634C">
        <w:t>al</w:t>
      </w:r>
      <w:r>
        <w:t xml:space="preserve"> array.</w:t>
      </w:r>
    </w:p>
    <w:p w14:paraId="786DD20F" w14:textId="77777777" w:rsidR="00F63313" w:rsidRDefault="00F63313" w:rsidP="00F63313"/>
    <w:p w14:paraId="28207C64" w14:textId="56520F2F" w:rsidR="00F63313" w:rsidRDefault="00F63313" w:rsidP="00F63313">
      <w:r w:rsidRPr="00F63313">
        <w:rPr>
          <w:b/>
        </w:rPr>
        <w:t>RLearner</w:t>
      </w:r>
      <w:r w:rsidR="00057EC3">
        <w:rPr>
          <w:b/>
        </w:rPr>
        <w:t xml:space="preserve">: </w:t>
      </w:r>
      <w:r>
        <w:t xml:space="preserve">This class </w:t>
      </w:r>
      <w:r w:rsidR="0003735E">
        <w:t xml:space="preserve">implements the major Q-learning functionality. It is built to </w:t>
      </w:r>
      <w:r>
        <w:t xml:space="preserve">run </w:t>
      </w:r>
      <w:r w:rsidR="0003735E">
        <w:t xml:space="preserve">one of </w:t>
      </w:r>
      <w:r>
        <w:t xml:space="preserve">two </w:t>
      </w:r>
      <w:r w:rsidR="0003735E">
        <w:t xml:space="preserve">reinforcement learning </w:t>
      </w:r>
      <w:r>
        <w:t>algorithm</w:t>
      </w:r>
      <w:r w:rsidR="0003735E">
        <w:t>s,</w:t>
      </w:r>
      <w:r>
        <w:t xml:space="preserve"> Q-learning </w:t>
      </w:r>
      <w:r w:rsidR="00A6145A">
        <w:t xml:space="preserve">or </w:t>
      </w:r>
      <w:r>
        <w:t xml:space="preserve">SARSA. When it calls the member function </w:t>
      </w:r>
      <w:r w:rsidRPr="00721572">
        <w:rPr>
          <w:rStyle w:val="CodeChar"/>
        </w:rPr>
        <w:t>RunEpoch()</w:t>
      </w:r>
      <w:r>
        <w:t xml:space="preserve">, it will query </w:t>
      </w:r>
      <w:r w:rsidR="0003735E">
        <w:t xml:space="preserve">the </w:t>
      </w:r>
      <w:r w:rsidR="0003735E" w:rsidRPr="00721572">
        <w:rPr>
          <w:rStyle w:val="CodeChar"/>
        </w:rPr>
        <w:t>m_policy</w:t>
      </w:r>
      <w:r w:rsidR="0003735E">
        <w:t xml:space="preserve"> instance </w:t>
      </w:r>
      <w:r>
        <w:t xml:space="preserve">for </w:t>
      </w:r>
      <w:r w:rsidR="0003735E">
        <w:t xml:space="preserve">the best action to take – take that action </w:t>
      </w:r>
      <w:r w:rsidR="00A6145A">
        <w:t xml:space="preserve">– and then </w:t>
      </w:r>
      <w:r>
        <w:t xml:space="preserve">update </w:t>
      </w:r>
      <w:r w:rsidR="0003735E" w:rsidRPr="00721572">
        <w:rPr>
          <w:rStyle w:val="CodeChar"/>
        </w:rPr>
        <w:t>m_policy</w:t>
      </w:r>
      <w:r w:rsidR="0003735E">
        <w:t xml:space="preserve"> with the result</w:t>
      </w:r>
      <w:r>
        <w:t>.</w:t>
      </w:r>
    </w:p>
    <w:p w14:paraId="0150D462" w14:textId="77777777" w:rsidR="00F63313" w:rsidRDefault="00F63313" w:rsidP="00F63313"/>
    <w:p w14:paraId="14F07518" w14:textId="33FE8067" w:rsidR="00F63313" w:rsidRDefault="00F63313" w:rsidP="00F63313">
      <w:r w:rsidRPr="00F63313">
        <w:rPr>
          <w:b/>
        </w:rPr>
        <w:t>RLWorld:</w:t>
      </w:r>
      <w:r w:rsidR="00057EC3">
        <w:t xml:space="preserve"> </w:t>
      </w:r>
      <w:r>
        <w:t>This class maintain</w:t>
      </w:r>
      <w:r w:rsidR="00057EC3">
        <w:t>s</w:t>
      </w:r>
      <w:r>
        <w:t xml:space="preserve"> the state of the game world</w:t>
      </w:r>
      <w:r w:rsidR="00D41EF7">
        <w:t xml:space="preserve">. The following RLWorld APIs are used </w:t>
      </w:r>
      <w:r w:rsidR="00652196">
        <w:t xml:space="preserve">by the </w:t>
      </w:r>
      <w:r w:rsidR="00652196" w:rsidRPr="00652196">
        <w:rPr>
          <w:rStyle w:val="CodeChar"/>
        </w:rPr>
        <w:t>RLearner</w:t>
      </w:r>
      <w:r>
        <w:t>:</w:t>
      </w:r>
    </w:p>
    <w:p w14:paraId="67C8C3C1" w14:textId="26E3D6DC" w:rsidR="00F63313" w:rsidRDefault="00D41EF7" w:rsidP="00F63313">
      <w:pPr>
        <w:pStyle w:val="ListParagraph"/>
        <w:numPr>
          <w:ilvl w:val="0"/>
          <w:numId w:val="16"/>
        </w:numPr>
      </w:pPr>
      <w:r>
        <w:rPr>
          <w:rStyle w:val="CodeChar"/>
        </w:rPr>
        <w:t xml:space="preserve">vector&lt;int&gt;&amp; </w:t>
      </w:r>
      <w:r w:rsidR="00F63313" w:rsidRPr="00721572">
        <w:rPr>
          <w:rStyle w:val="CodeChar"/>
        </w:rPr>
        <w:t>GetNextState(int action, bool update)</w:t>
      </w:r>
      <w:r w:rsidR="00F63313">
        <w:br/>
      </w:r>
      <w:r>
        <w:t>T</w:t>
      </w:r>
      <w:r w:rsidR="00F63313">
        <w:t>ake</w:t>
      </w:r>
      <w:r>
        <w:t>s</w:t>
      </w:r>
      <w:r w:rsidR="00F63313">
        <w:t xml:space="preserve"> an action, </w:t>
      </w:r>
      <w:r>
        <w:t xml:space="preserve">then </w:t>
      </w:r>
      <w:r w:rsidR="00F63313">
        <w:t>update</w:t>
      </w:r>
      <w:r>
        <w:t>s the state depending</w:t>
      </w:r>
      <w:r w:rsidR="00F63313">
        <w:t xml:space="preserve"> on the </w:t>
      </w:r>
      <w:r>
        <w:t>result. R</w:t>
      </w:r>
      <w:r w:rsidR="00F63313">
        <w:t>eturn</w:t>
      </w:r>
      <w:r>
        <w:t>s</w:t>
      </w:r>
      <w:r w:rsidR="00F63313">
        <w:t xml:space="preserve"> the </w:t>
      </w:r>
      <w:r>
        <w:t xml:space="preserve">current game </w:t>
      </w:r>
      <w:r w:rsidR="00F63313">
        <w:t>state.</w:t>
      </w:r>
    </w:p>
    <w:p w14:paraId="1C0AA4A3" w14:textId="7E65DE42" w:rsidR="00F63313" w:rsidRDefault="00F63313" w:rsidP="00F63313">
      <w:pPr>
        <w:pStyle w:val="ListParagraph"/>
        <w:numPr>
          <w:ilvl w:val="0"/>
          <w:numId w:val="16"/>
        </w:numPr>
      </w:pPr>
      <w:r w:rsidRPr="00721572">
        <w:rPr>
          <w:rStyle w:val="CodeChar"/>
        </w:rPr>
        <w:t>bool EndState()</w:t>
      </w:r>
      <w:r w:rsidR="00D41EF7">
        <w:br/>
        <w:t xml:space="preserve">Tests </w:t>
      </w:r>
      <w:r>
        <w:t>whether or not the game is over.</w:t>
      </w:r>
    </w:p>
    <w:p w14:paraId="5F5AB104" w14:textId="304CA37E" w:rsidR="00F63313" w:rsidRDefault="00F63313" w:rsidP="00F63313">
      <w:pPr>
        <w:pStyle w:val="ListParagraph"/>
        <w:numPr>
          <w:ilvl w:val="0"/>
          <w:numId w:val="16"/>
        </w:numPr>
      </w:pPr>
      <w:r w:rsidRPr="00721572">
        <w:rPr>
          <w:rStyle w:val="CodeChar"/>
        </w:rPr>
        <w:t>float GetReward()</w:t>
      </w:r>
      <w:r w:rsidRPr="00721572">
        <w:rPr>
          <w:rStyle w:val="CodeChar"/>
        </w:rPr>
        <w:br/>
      </w:r>
      <w:r w:rsidR="00D41EF7">
        <w:t>C</w:t>
      </w:r>
      <w:r>
        <w:t>alculate</w:t>
      </w:r>
      <w:r w:rsidR="00D41EF7">
        <w:t>s,</w:t>
      </w:r>
      <w:r>
        <w:t xml:space="preserve"> and return</w:t>
      </w:r>
      <w:r w:rsidR="00D41EF7">
        <w:t>s,</w:t>
      </w:r>
      <w:r>
        <w:t xml:space="preserve"> the reward value of current </w:t>
      </w:r>
      <w:r w:rsidR="00D41EF7">
        <w:t xml:space="preserve">game </w:t>
      </w:r>
      <w:r>
        <w:t>state.</w:t>
      </w:r>
    </w:p>
    <w:p w14:paraId="3545E250" w14:textId="77777777" w:rsidR="00F63313" w:rsidRDefault="00F63313" w:rsidP="00F63313"/>
    <w:p w14:paraId="5507D434" w14:textId="3188D722" w:rsidR="00F63313" w:rsidRDefault="00F63313" w:rsidP="00F63313">
      <w:r w:rsidRPr="00F63313">
        <w:rPr>
          <w:b/>
        </w:rPr>
        <w:t>RLGame:</w:t>
      </w:r>
      <w:r>
        <w:t xml:space="preserve"> This class has a FSM. It works as a game </w:t>
      </w:r>
      <w:r w:rsidR="00326EA0">
        <w:t xml:space="preserve">state manager; it </w:t>
      </w:r>
      <w:r>
        <w:t xml:space="preserve">controls </w:t>
      </w:r>
      <w:r w:rsidR="00326EA0">
        <w:t xml:space="preserve">the training </w:t>
      </w:r>
      <w:r w:rsidR="00326EA0">
        <w:lastRenderedPageBreak/>
        <w:t>and playing</w:t>
      </w:r>
      <w:r>
        <w:t xml:space="preserve"> process, </w:t>
      </w:r>
      <w:r w:rsidR="00652196">
        <w:t xml:space="preserve">it </w:t>
      </w:r>
      <w:r w:rsidR="00326EA0">
        <w:t>allows you to provide input (such as adjusting</w:t>
      </w:r>
      <w:r>
        <w:t xml:space="preserve"> the process speed</w:t>
      </w:r>
      <w:r w:rsidR="00326EA0">
        <w:t>)</w:t>
      </w:r>
      <w:r>
        <w:t xml:space="preserve">, </w:t>
      </w:r>
      <w:r w:rsidR="00652196">
        <w:t xml:space="preserve">it </w:t>
      </w:r>
      <w:r w:rsidR="00326EA0">
        <w:t xml:space="preserve">handles </w:t>
      </w:r>
      <w:r>
        <w:t>global messages</w:t>
      </w:r>
      <w:r w:rsidR="00326EA0">
        <w:t xml:space="preserve">, </w:t>
      </w:r>
      <w:r w:rsidR="00652196">
        <w:t xml:space="preserve">it </w:t>
      </w:r>
      <w:r w:rsidR="00326EA0">
        <w:t>prevents inappropriate state changes,</w:t>
      </w:r>
      <w:r>
        <w:t xml:space="preserve"> and </w:t>
      </w:r>
      <w:r w:rsidR="00652196">
        <w:t xml:space="preserve">it </w:t>
      </w:r>
      <w:r>
        <w:t>update</w:t>
      </w:r>
      <w:r w:rsidR="00326EA0">
        <w:t>s the</w:t>
      </w:r>
      <w:r>
        <w:t xml:space="preserve"> UI. </w:t>
      </w:r>
    </w:p>
    <w:p w14:paraId="2864B120" w14:textId="77777777" w:rsidR="00F63313" w:rsidRDefault="00F63313" w:rsidP="00F63313"/>
    <w:p w14:paraId="39EBD11F" w14:textId="18D2E1C7" w:rsidR="00F63313" w:rsidRDefault="00F63313" w:rsidP="00F63313">
      <w:r w:rsidRPr="00F63313">
        <w:rPr>
          <w:b/>
        </w:rPr>
        <w:t>RLAgent:</w:t>
      </w:r>
      <w:r>
        <w:t xml:space="preserve"> This </w:t>
      </w:r>
      <w:r w:rsidR="00326EA0">
        <w:t xml:space="preserve">is a simple FSM </w:t>
      </w:r>
      <w:r w:rsidR="00652196">
        <w:t xml:space="preserve">used </w:t>
      </w:r>
      <w:r w:rsidR="00326EA0">
        <w:t>to represent</w:t>
      </w:r>
      <w:r>
        <w:t xml:space="preserve"> </w:t>
      </w:r>
      <w:r w:rsidR="00326EA0">
        <w:t>an agent’s presence in the game. T</w:t>
      </w:r>
      <w:r>
        <w:t>he cat and the mouse agent</w:t>
      </w:r>
      <w:r w:rsidR="00326EA0">
        <w:t>s each run a separate instance of this class</w:t>
      </w:r>
      <w:r>
        <w:t xml:space="preserve">. It has </w:t>
      </w:r>
      <w:r w:rsidR="00326EA0">
        <w:t xml:space="preserve">simple </w:t>
      </w:r>
      <w:r>
        <w:t>behaviors like walk, run</w:t>
      </w:r>
      <w:r w:rsidR="00326EA0">
        <w:t>,</w:t>
      </w:r>
      <w:r>
        <w:t xml:space="preserve"> </w:t>
      </w:r>
      <w:r w:rsidR="00326EA0">
        <w:t xml:space="preserve">add waypoint, </w:t>
      </w:r>
      <w:r>
        <w:t xml:space="preserve">or teleport to a </w:t>
      </w:r>
      <w:r w:rsidR="00326EA0">
        <w:t xml:space="preserve">specific </w:t>
      </w:r>
      <w:r>
        <w:t>position.</w:t>
      </w:r>
    </w:p>
    <w:p w14:paraId="26C26A74" w14:textId="77777777" w:rsidR="00F63313" w:rsidRDefault="00F63313" w:rsidP="00F63313"/>
    <w:p w14:paraId="0B7AB5F7" w14:textId="77777777" w:rsidR="00F63313" w:rsidRDefault="00F63313" w:rsidP="00F63313">
      <w:pPr>
        <w:pStyle w:val="Heading2"/>
      </w:pPr>
      <w:r>
        <w:t>3.2</w:t>
      </w:r>
      <w:r>
        <w:tab/>
        <w:t>Experimenting with the Cat-and-Mouse implementation</w:t>
      </w:r>
    </w:p>
    <w:p w14:paraId="7DA385B1" w14:textId="2409EE87" w:rsidR="00F63313" w:rsidRDefault="00F63313" w:rsidP="00F63313">
      <w:r>
        <w:t xml:space="preserve">In this section, we will </w:t>
      </w:r>
      <w:r w:rsidR="00FF2F00">
        <w:t xml:space="preserve">go over </w:t>
      </w:r>
      <w:r>
        <w:t>several experiment</w:t>
      </w:r>
      <w:r w:rsidR="00FF2F00">
        <w:t>s we ran</w:t>
      </w:r>
      <w:r>
        <w:t xml:space="preserve"> using </w:t>
      </w:r>
      <w:r w:rsidR="00FF2F00">
        <w:t xml:space="preserve">our reinforcement learning example. These experiments show </w:t>
      </w:r>
      <w:r>
        <w:t>how reinforcement learning works</w:t>
      </w:r>
      <w:r w:rsidR="00FF2F00">
        <w:t xml:space="preserve"> and </w:t>
      </w:r>
      <w:r w:rsidR="00AD1625">
        <w:t xml:space="preserve">they are </w:t>
      </w:r>
      <w:r w:rsidR="00FF2F00">
        <w:t>good examples of how certain factors can</w:t>
      </w:r>
      <w:r>
        <w:t xml:space="preserve"> affect the result. Since the end state of a game is the cat catching the mouse</w:t>
      </w:r>
      <w:r w:rsidR="00FF2F00">
        <w:t>,</w:t>
      </w:r>
      <w:r>
        <w:t xml:space="preserve"> the cat’s score is always equal to the </w:t>
      </w:r>
      <w:r w:rsidR="00FF2F00">
        <w:t>number of epochs</w:t>
      </w:r>
      <w:r>
        <w:t xml:space="preserve">. </w:t>
      </w:r>
      <w:r w:rsidR="00FF2F00">
        <w:t xml:space="preserve">The </w:t>
      </w:r>
      <w:r>
        <w:t xml:space="preserve">winning rate </w:t>
      </w:r>
      <w:r w:rsidR="00FF2F00">
        <w:t>is equal</w:t>
      </w:r>
      <w:r>
        <w:t xml:space="preserve"> to </w:t>
      </w:r>
      <w:r w:rsidR="00FF2F00">
        <w:t xml:space="preserve">the </w:t>
      </w:r>
      <w:r>
        <w:t xml:space="preserve">mouse score over the </w:t>
      </w:r>
      <w:r w:rsidR="00FF2F00">
        <w:t xml:space="preserve">total score; the total score is the </w:t>
      </w:r>
      <w:r>
        <w:t xml:space="preserve">sum of the mouse score and the </w:t>
      </w:r>
      <w:r w:rsidR="00FF2F00">
        <w:t xml:space="preserve">cat score. The algorithm we used for these experiments </w:t>
      </w:r>
      <w:r>
        <w:t>is Q-learning.</w:t>
      </w:r>
    </w:p>
    <w:p w14:paraId="700C42FD" w14:textId="2EA2F6A9" w:rsidR="00360B48" w:rsidRDefault="00360B48" w:rsidP="00F63313">
      <w:r>
        <w:tab/>
        <w:t xml:space="preserve">In our results ‘playing’ is used to indicate gameplay mode, where the </w:t>
      </w:r>
      <w:r w:rsidR="00AD1625">
        <w:t>policy is used but not updated. This is used to evaluate the agent’s learning effectiveness.</w:t>
      </w:r>
    </w:p>
    <w:p w14:paraId="054CC3A7" w14:textId="77777777" w:rsidR="00F63313" w:rsidRDefault="00F63313" w:rsidP="00F63313">
      <w:bookmarkStart w:id="11" w:name="OLE_LINK11"/>
      <w:bookmarkStart w:id="12" w:name="OLE_LINK12"/>
    </w:p>
    <w:p w14:paraId="6CFA83F4" w14:textId="6F8F3D7E" w:rsidR="00F63313" w:rsidRDefault="00F63313" w:rsidP="00BE3CC6">
      <w:pPr>
        <w:pStyle w:val="Heading3"/>
      </w:pPr>
      <w:r>
        <w:t xml:space="preserve">Experiment 1: </w:t>
      </w:r>
      <w:bookmarkEnd w:id="11"/>
      <w:bookmarkEnd w:id="12"/>
      <w:r w:rsidR="00FF2F00">
        <w:t>G</w:t>
      </w:r>
      <w:r>
        <w:t>reedy mouse vs</w:t>
      </w:r>
      <w:r w:rsidR="00FF2F00">
        <w:t>.</w:t>
      </w:r>
      <w:r>
        <w:t xml:space="preserve"> untrained smart mouse.</w:t>
      </w:r>
    </w:p>
    <w:p w14:paraId="61A520DF" w14:textId="148BAAD0" w:rsidR="00F63313" w:rsidRDefault="00BE3CC6" w:rsidP="00F63313">
      <w:r>
        <w:t>In this experiment, we ra</w:t>
      </w:r>
      <w:r w:rsidR="00F63313">
        <w:t xml:space="preserve">n ‘playing’ 5000 times using </w:t>
      </w:r>
      <w:r w:rsidR="00F62B97">
        <w:t>the greedy mouse, and then ra</w:t>
      </w:r>
      <w:r w:rsidR="00360B48">
        <w:t xml:space="preserve">n ‘playing’ 5000 more times with a completely </w:t>
      </w:r>
      <w:r w:rsidR="00F63313">
        <w:t xml:space="preserve">untrained </w:t>
      </w:r>
      <w:r w:rsidR="00360B48">
        <w:t>RL agent</w:t>
      </w:r>
      <w:r w:rsidR="00F63313">
        <w:t xml:space="preserve"> mouse.</w:t>
      </w:r>
    </w:p>
    <w:p w14:paraId="16EB0752" w14:textId="77777777" w:rsidR="00F63313" w:rsidRDefault="00F63313" w:rsidP="00F63313"/>
    <w:tbl>
      <w:tblPr>
        <w:tblStyle w:val="TableGrid"/>
        <w:tblW w:w="0" w:type="auto"/>
        <w:tblLook w:val="04A0" w:firstRow="1" w:lastRow="0" w:firstColumn="1" w:lastColumn="0" w:noHBand="0" w:noVBand="1"/>
      </w:tblPr>
      <w:tblGrid>
        <w:gridCol w:w="2972"/>
        <w:gridCol w:w="2973"/>
        <w:gridCol w:w="2973"/>
      </w:tblGrid>
      <w:tr w:rsidR="00F63313" w14:paraId="396FD86A" w14:textId="77777777" w:rsidTr="00FF2F00">
        <w:tc>
          <w:tcPr>
            <w:tcW w:w="2972" w:type="dxa"/>
          </w:tcPr>
          <w:p w14:paraId="51849560" w14:textId="77777777" w:rsidR="00F63313" w:rsidRDefault="00F63313" w:rsidP="00FF2F00"/>
        </w:tc>
        <w:tc>
          <w:tcPr>
            <w:tcW w:w="2973" w:type="dxa"/>
          </w:tcPr>
          <w:p w14:paraId="666373BE" w14:textId="77777777" w:rsidR="00F63313" w:rsidRDefault="00F971AE" w:rsidP="00FF2F00">
            <w:r>
              <w:t>S</w:t>
            </w:r>
            <w:r w:rsidR="00F63313">
              <w:t>core</w:t>
            </w:r>
          </w:p>
        </w:tc>
        <w:tc>
          <w:tcPr>
            <w:tcW w:w="2973" w:type="dxa"/>
          </w:tcPr>
          <w:p w14:paraId="105C2122" w14:textId="5AA65C17" w:rsidR="00F63313" w:rsidRDefault="00F63313" w:rsidP="00FF2F00">
            <w:r>
              <w:t>Winning rate</w:t>
            </w:r>
            <w:r w:rsidR="00360B48">
              <w:t xml:space="preserve"> </w:t>
            </w:r>
            <w:r>
              <w:t>%</w:t>
            </w:r>
          </w:p>
        </w:tc>
      </w:tr>
      <w:tr w:rsidR="00F63313" w14:paraId="45938C87" w14:textId="77777777" w:rsidTr="00FF2F00">
        <w:tc>
          <w:tcPr>
            <w:tcW w:w="2972" w:type="dxa"/>
          </w:tcPr>
          <w:p w14:paraId="12CE23CA" w14:textId="77777777" w:rsidR="00F63313" w:rsidRDefault="00F63313" w:rsidP="00FF2F00">
            <w:bookmarkStart w:id="13" w:name="OLE_LINK13"/>
            <w:bookmarkStart w:id="14" w:name="OLE_LINK14"/>
            <w:r>
              <w:t>Greedy mouse</w:t>
            </w:r>
            <w:bookmarkEnd w:id="13"/>
            <w:bookmarkEnd w:id="14"/>
          </w:p>
        </w:tc>
        <w:tc>
          <w:tcPr>
            <w:tcW w:w="2973" w:type="dxa"/>
          </w:tcPr>
          <w:p w14:paraId="093FC897" w14:textId="77777777" w:rsidR="00F63313" w:rsidRDefault="00F63313" w:rsidP="00FF2F00">
            <w:r>
              <w:t>3856</w:t>
            </w:r>
          </w:p>
        </w:tc>
        <w:tc>
          <w:tcPr>
            <w:tcW w:w="2973" w:type="dxa"/>
          </w:tcPr>
          <w:p w14:paraId="6EFEF1EA" w14:textId="77777777" w:rsidR="00F63313" w:rsidRDefault="00F63313" w:rsidP="00FF2F00">
            <w:r>
              <w:t>43.87</w:t>
            </w:r>
          </w:p>
        </w:tc>
      </w:tr>
      <w:tr w:rsidR="00F63313" w14:paraId="2B45F7E8" w14:textId="77777777" w:rsidTr="00FF2F00">
        <w:tc>
          <w:tcPr>
            <w:tcW w:w="2972" w:type="dxa"/>
          </w:tcPr>
          <w:p w14:paraId="4882EDE2" w14:textId="01A09C00" w:rsidR="00F63313" w:rsidRDefault="00360B48" w:rsidP="00FF2F00">
            <w:bookmarkStart w:id="15" w:name="OLE_LINK9"/>
            <w:bookmarkStart w:id="16" w:name="OLE_LINK10"/>
            <w:r>
              <w:t>U</w:t>
            </w:r>
            <w:r w:rsidR="00F63313">
              <w:t>ntrained smart mouse</w:t>
            </w:r>
            <w:bookmarkEnd w:id="15"/>
            <w:bookmarkEnd w:id="16"/>
          </w:p>
        </w:tc>
        <w:tc>
          <w:tcPr>
            <w:tcW w:w="2973" w:type="dxa"/>
          </w:tcPr>
          <w:p w14:paraId="61ECE4F2" w14:textId="77777777" w:rsidR="00F63313" w:rsidRDefault="00F63313" w:rsidP="00FF2F00">
            <w:r>
              <w:t>614</w:t>
            </w:r>
          </w:p>
        </w:tc>
        <w:tc>
          <w:tcPr>
            <w:tcW w:w="2973" w:type="dxa"/>
          </w:tcPr>
          <w:p w14:paraId="5817FCB1" w14:textId="77777777" w:rsidR="00F63313" w:rsidRDefault="00F63313" w:rsidP="00FF2F00">
            <w:r>
              <w:t>10.93</w:t>
            </w:r>
          </w:p>
        </w:tc>
      </w:tr>
    </w:tbl>
    <w:p w14:paraId="36443E72" w14:textId="77777777" w:rsidR="00F63313" w:rsidRDefault="00F63313" w:rsidP="00F63313"/>
    <w:p w14:paraId="731C79F9" w14:textId="2B161EBC" w:rsidR="00F63313" w:rsidRDefault="00360B48" w:rsidP="00F63313">
      <w:r>
        <w:t xml:space="preserve">The results show that </w:t>
      </w:r>
      <w:r w:rsidR="00F63313">
        <w:t xml:space="preserve">a </w:t>
      </w:r>
      <w:r>
        <w:t>pre-programmed “</w:t>
      </w:r>
      <w:r w:rsidR="00F63313">
        <w:t>greedy mouse</w:t>
      </w:r>
      <w:r>
        <w:t>” AI has much better</w:t>
      </w:r>
      <w:r w:rsidR="00F63313">
        <w:t xml:space="preserve"> performance is than a</w:t>
      </w:r>
      <w:r>
        <w:t>n</w:t>
      </w:r>
      <w:r w:rsidR="00F63313">
        <w:t xml:space="preserve"> untrained smart mouse, which can only move randomly.</w:t>
      </w:r>
    </w:p>
    <w:p w14:paraId="26802824" w14:textId="77777777" w:rsidR="00F63313" w:rsidRDefault="00F63313" w:rsidP="00F63313"/>
    <w:p w14:paraId="1D90A919" w14:textId="64F8DDC2" w:rsidR="00F63313" w:rsidRDefault="00BE3CC6" w:rsidP="00BE3CC6">
      <w:pPr>
        <w:pStyle w:val="Heading3"/>
      </w:pPr>
      <w:r>
        <w:t>Experiment 2: Different amounts of training e</w:t>
      </w:r>
      <w:r w:rsidR="00F63313">
        <w:t>pochs</w:t>
      </w:r>
    </w:p>
    <w:p w14:paraId="51B3EA84" w14:textId="45FA8CC3" w:rsidR="00F63313" w:rsidRDefault="00F63313" w:rsidP="00F63313">
      <w:r>
        <w:t>In this experiment</w:t>
      </w:r>
      <w:r w:rsidR="00BE3CC6">
        <w:t>,</w:t>
      </w:r>
      <w:r>
        <w:t xml:space="preserve"> we </w:t>
      </w:r>
      <w:r w:rsidR="00BE3CC6">
        <w:t xml:space="preserve">trained </w:t>
      </w:r>
      <w:r>
        <w:t xml:space="preserve">the agent 0, 5000, 10000, </w:t>
      </w:r>
      <w:r w:rsidR="00BE3CC6">
        <w:t xml:space="preserve">and </w:t>
      </w:r>
      <w:r>
        <w:t>50000 epochs</w:t>
      </w:r>
      <w:r w:rsidR="00BE3CC6">
        <w:t>. A</w:t>
      </w:r>
      <w:r>
        <w:t>fter each training phase</w:t>
      </w:r>
      <w:r w:rsidR="00BE3CC6">
        <w:t>,</w:t>
      </w:r>
      <w:r>
        <w:t xml:space="preserve"> we </w:t>
      </w:r>
      <w:r w:rsidR="00BE3CC6">
        <w:t xml:space="preserve">ran </w:t>
      </w:r>
      <w:r>
        <w:t>‘playing’ 5000 time</w:t>
      </w:r>
      <w:r w:rsidR="00BE3CC6">
        <w:t xml:space="preserve">s, and recorded </w:t>
      </w:r>
      <w:r>
        <w:t xml:space="preserve">the performance of the </w:t>
      </w:r>
      <w:r w:rsidR="00BE3CC6">
        <w:t xml:space="preserve">RL agent </w:t>
      </w:r>
      <w:r>
        <w:t>mouse</w:t>
      </w:r>
      <w:r w:rsidR="00BE3CC6">
        <w:t xml:space="preserve"> given that amount of training</w:t>
      </w:r>
      <w:r>
        <w:t>.</w:t>
      </w:r>
    </w:p>
    <w:p w14:paraId="7E3899E6" w14:textId="77777777" w:rsidR="00F63313" w:rsidRDefault="00F63313" w:rsidP="00F63313"/>
    <w:tbl>
      <w:tblPr>
        <w:tblStyle w:val="TableGrid"/>
        <w:tblW w:w="0" w:type="auto"/>
        <w:tblLook w:val="04A0" w:firstRow="1" w:lastRow="0" w:firstColumn="1" w:lastColumn="0" w:noHBand="0" w:noVBand="1"/>
      </w:tblPr>
      <w:tblGrid>
        <w:gridCol w:w="1783"/>
        <w:gridCol w:w="1783"/>
        <w:gridCol w:w="1784"/>
        <w:gridCol w:w="1784"/>
        <w:gridCol w:w="1784"/>
      </w:tblGrid>
      <w:tr w:rsidR="00F63313" w14:paraId="7775916B" w14:textId="77777777" w:rsidTr="00FF2F00">
        <w:tc>
          <w:tcPr>
            <w:tcW w:w="1783" w:type="dxa"/>
          </w:tcPr>
          <w:p w14:paraId="5C75057D" w14:textId="37F6FA98" w:rsidR="00F63313" w:rsidRDefault="00BE3CC6" w:rsidP="00FF2F00">
            <w:bookmarkStart w:id="17" w:name="OLE_LINK15"/>
            <w:bookmarkStart w:id="18" w:name="OLE_LINK16"/>
            <w:r>
              <w:t>Epochs</w:t>
            </w:r>
          </w:p>
        </w:tc>
        <w:tc>
          <w:tcPr>
            <w:tcW w:w="1783" w:type="dxa"/>
          </w:tcPr>
          <w:p w14:paraId="10606CD9" w14:textId="77777777" w:rsidR="00F63313" w:rsidRDefault="00F63313" w:rsidP="00FF2F00">
            <w:r>
              <w:t>0</w:t>
            </w:r>
          </w:p>
        </w:tc>
        <w:tc>
          <w:tcPr>
            <w:tcW w:w="1784" w:type="dxa"/>
          </w:tcPr>
          <w:p w14:paraId="5E3C6B8A" w14:textId="77777777" w:rsidR="00F63313" w:rsidRDefault="00F63313" w:rsidP="00FF2F00">
            <w:r>
              <w:t>5000</w:t>
            </w:r>
          </w:p>
        </w:tc>
        <w:tc>
          <w:tcPr>
            <w:tcW w:w="1784" w:type="dxa"/>
          </w:tcPr>
          <w:p w14:paraId="4EF67B80" w14:textId="77777777" w:rsidR="00F63313" w:rsidRDefault="00F63313" w:rsidP="00FF2F00">
            <w:r>
              <w:t>10000</w:t>
            </w:r>
          </w:p>
        </w:tc>
        <w:tc>
          <w:tcPr>
            <w:tcW w:w="1784" w:type="dxa"/>
          </w:tcPr>
          <w:p w14:paraId="60ECCCB1" w14:textId="77777777" w:rsidR="00F63313" w:rsidRDefault="00F63313" w:rsidP="00FF2F00">
            <w:r>
              <w:t>50000</w:t>
            </w:r>
          </w:p>
        </w:tc>
      </w:tr>
      <w:tr w:rsidR="00F63313" w14:paraId="15709292" w14:textId="77777777" w:rsidTr="00FF2F00">
        <w:tc>
          <w:tcPr>
            <w:tcW w:w="1783" w:type="dxa"/>
          </w:tcPr>
          <w:p w14:paraId="74589E05" w14:textId="77777777" w:rsidR="00F63313" w:rsidRDefault="00F63313" w:rsidP="00FF2F00">
            <w:bookmarkStart w:id="19" w:name="_Hlk393565048"/>
            <w:r>
              <w:t>Score</w:t>
            </w:r>
          </w:p>
        </w:tc>
        <w:tc>
          <w:tcPr>
            <w:tcW w:w="1783" w:type="dxa"/>
          </w:tcPr>
          <w:p w14:paraId="06B3123E" w14:textId="77777777" w:rsidR="00F63313" w:rsidRDefault="00F63313" w:rsidP="00FF2F00">
            <w:r>
              <w:t>624</w:t>
            </w:r>
          </w:p>
        </w:tc>
        <w:tc>
          <w:tcPr>
            <w:tcW w:w="1784" w:type="dxa"/>
          </w:tcPr>
          <w:p w14:paraId="1ECF81B5" w14:textId="77777777" w:rsidR="00F63313" w:rsidRDefault="00F63313" w:rsidP="00FF2F00">
            <w:r>
              <w:t>822</w:t>
            </w:r>
          </w:p>
        </w:tc>
        <w:tc>
          <w:tcPr>
            <w:tcW w:w="1784" w:type="dxa"/>
          </w:tcPr>
          <w:p w14:paraId="19AFC48A" w14:textId="77777777" w:rsidR="00F63313" w:rsidRDefault="00F63313" w:rsidP="00FF2F00">
            <w:r>
              <w:t>1193</w:t>
            </w:r>
          </w:p>
        </w:tc>
        <w:tc>
          <w:tcPr>
            <w:tcW w:w="1784" w:type="dxa"/>
          </w:tcPr>
          <w:p w14:paraId="07139610" w14:textId="77777777" w:rsidR="00F63313" w:rsidRDefault="00F63313" w:rsidP="00FF2F00">
            <w:r>
              <w:t>6227</w:t>
            </w:r>
          </w:p>
        </w:tc>
      </w:tr>
      <w:tr w:rsidR="00F63313" w14:paraId="745B0EA1" w14:textId="77777777" w:rsidTr="00FF2F00">
        <w:tc>
          <w:tcPr>
            <w:tcW w:w="1783" w:type="dxa"/>
          </w:tcPr>
          <w:p w14:paraId="1AB3ABB4" w14:textId="5F270FCB" w:rsidR="00F63313" w:rsidRDefault="00F63313" w:rsidP="00FF2F00">
            <w:r>
              <w:t>Wining rate</w:t>
            </w:r>
            <w:r w:rsidR="00BE3CC6">
              <w:t xml:space="preserve"> </w:t>
            </w:r>
            <w:r>
              <w:t>%</w:t>
            </w:r>
          </w:p>
        </w:tc>
        <w:tc>
          <w:tcPr>
            <w:tcW w:w="1783" w:type="dxa"/>
          </w:tcPr>
          <w:p w14:paraId="79CEE8DC" w14:textId="77777777" w:rsidR="00F63313" w:rsidRDefault="00F63313" w:rsidP="00FF2F00">
            <w:r>
              <w:t>11.09</w:t>
            </w:r>
          </w:p>
        </w:tc>
        <w:tc>
          <w:tcPr>
            <w:tcW w:w="1784" w:type="dxa"/>
          </w:tcPr>
          <w:p w14:paraId="11C84346" w14:textId="77777777" w:rsidR="00F63313" w:rsidRDefault="00F63313" w:rsidP="00FF2F00">
            <w:r>
              <w:t>14.11</w:t>
            </w:r>
          </w:p>
        </w:tc>
        <w:tc>
          <w:tcPr>
            <w:tcW w:w="1784" w:type="dxa"/>
          </w:tcPr>
          <w:p w14:paraId="4AC997F1" w14:textId="77777777" w:rsidR="00F63313" w:rsidRDefault="00F63313" w:rsidP="00FF2F00">
            <w:r>
              <w:t>19.26</w:t>
            </w:r>
          </w:p>
        </w:tc>
        <w:tc>
          <w:tcPr>
            <w:tcW w:w="1784" w:type="dxa"/>
          </w:tcPr>
          <w:p w14:paraId="32D6C547" w14:textId="77777777" w:rsidR="00F63313" w:rsidRDefault="00F63313" w:rsidP="00FF2F00">
            <w:r>
              <w:t>55.46</w:t>
            </w:r>
          </w:p>
        </w:tc>
      </w:tr>
      <w:bookmarkEnd w:id="17"/>
      <w:bookmarkEnd w:id="18"/>
      <w:bookmarkEnd w:id="19"/>
    </w:tbl>
    <w:p w14:paraId="644D2E86" w14:textId="77777777" w:rsidR="00F63313" w:rsidRDefault="00F63313" w:rsidP="00F63313"/>
    <w:p w14:paraId="7FFEA437" w14:textId="44E92CE7" w:rsidR="00F63313" w:rsidRDefault="00BE3CC6" w:rsidP="00F63313">
      <w:r>
        <w:t xml:space="preserve">So </w:t>
      </w:r>
      <w:r w:rsidR="00F63313">
        <w:t xml:space="preserve">we see </w:t>
      </w:r>
      <w:r>
        <w:t xml:space="preserve">that </w:t>
      </w:r>
      <w:r w:rsidR="00F63313">
        <w:t xml:space="preserve">as the training time increases, the mouse performance </w:t>
      </w:r>
      <w:r>
        <w:t xml:space="preserve">continues to get </w:t>
      </w:r>
      <w:r w:rsidR="00F63313">
        <w:t>better and better. When trained 10</w:t>
      </w:r>
      <w:r>
        <w:t>,</w:t>
      </w:r>
      <w:r w:rsidR="00F63313">
        <w:t>000 times</w:t>
      </w:r>
      <w:r>
        <w:t xml:space="preserve">, the RL agent is </w:t>
      </w:r>
      <w:r w:rsidR="00F63313">
        <w:t xml:space="preserve">still worse than </w:t>
      </w:r>
      <w:r>
        <w:t xml:space="preserve">a “greedy mouse,” but by the time we got to </w:t>
      </w:r>
      <w:r w:rsidR="00F63313">
        <w:t xml:space="preserve">50000 </w:t>
      </w:r>
      <w:r>
        <w:t xml:space="preserve">epochs the RL agent’s </w:t>
      </w:r>
      <w:r w:rsidR="00F63313">
        <w:t xml:space="preserve">winning rate overpassed ‘greedy mouse’ </w:t>
      </w:r>
      <w:r>
        <w:t>by about 11%</w:t>
      </w:r>
      <w:r w:rsidR="00F63313">
        <w:t>.</w:t>
      </w:r>
    </w:p>
    <w:p w14:paraId="66EED481" w14:textId="77777777" w:rsidR="00F63313" w:rsidRDefault="00F63313" w:rsidP="00F63313"/>
    <w:p w14:paraId="735B42E2" w14:textId="1B4B6F08" w:rsidR="00F63313" w:rsidRDefault="00F63313" w:rsidP="00BE3CC6">
      <w:pPr>
        <w:pStyle w:val="Heading3"/>
      </w:pPr>
      <w:bookmarkStart w:id="20" w:name="OLE_LINK19"/>
      <w:bookmarkStart w:id="21" w:name="OLE_LINK20"/>
      <w:r>
        <w:t xml:space="preserve">Experiment 3: Different </w:t>
      </w:r>
      <w:bookmarkEnd w:id="20"/>
      <w:bookmarkEnd w:id="21"/>
      <w:r w:rsidR="00BE3CC6">
        <w:t>maps</w:t>
      </w:r>
    </w:p>
    <w:p w14:paraId="0F21D922" w14:textId="39C206CE" w:rsidR="00F63313" w:rsidRDefault="00F63313" w:rsidP="00F63313">
      <w:r>
        <w:t xml:space="preserve">In this experiment, </w:t>
      </w:r>
      <w:r w:rsidR="00BE3CC6">
        <w:t>we</w:t>
      </w:r>
      <w:r w:rsidR="00F62B97">
        <w:t xml:space="preserve"> see </w:t>
      </w:r>
      <w:r w:rsidR="00BE3CC6">
        <w:t xml:space="preserve">how the RL agent performs on different types of terrain. In </w:t>
      </w:r>
      <w:r>
        <w:t xml:space="preserve">each </w:t>
      </w:r>
      <w:r>
        <w:lastRenderedPageBreak/>
        <w:t>of the following three maps</w:t>
      </w:r>
      <w:r w:rsidR="00BE3CC6">
        <w:t>,</w:t>
      </w:r>
      <w:r>
        <w:t xml:space="preserve"> we </w:t>
      </w:r>
      <w:r w:rsidR="00F62B97">
        <w:t xml:space="preserve">ran </w:t>
      </w:r>
      <w:r>
        <w:t xml:space="preserve">‘training’ for 20000 times </w:t>
      </w:r>
      <w:r w:rsidR="00F62B97">
        <w:t xml:space="preserve">and </w:t>
      </w:r>
      <w:r>
        <w:t xml:space="preserve">then </w:t>
      </w:r>
      <w:r w:rsidR="00F62B97">
        <w:t xml:space="preserve">ran ‘playing’ for 5000 times, then </w:t>
      </w:r>
      <w:r>
        <w:t>record</w:t>
      </w:r>
      <w:r w:rsidR="00F62B97">
        <w:t>ed</w:t>
      </w:r>
      <w:r>
        <w:t xml:space="preserve"> the </w:t>
      </w:r>
      <w:r w:rsidR="00F62B97">
        <w:t xml:space="preserve">RL agent’s </w:t>
      </w:r>
      <w:r>
        <w:t xml:space="preserve">performance: </w:t>
      </w:r>
    </w:p>
    <w:p w14:paraId="209398BD" w14:textId="04BC860A" w:rsidR="00F63313" w:rsidRDefault="00F63313" w:rsidP="00BE3CC6">
      <w:pPr>
        <w:pStyle w:val="ListParagraph"/>
        <w:numPr>
          <w:ilvl w:val="0"/>
          <w:numId w:val="17"/>
        </w:numPr>
      </w:pPr>
      <w:r>
        <w:t>Map</w:t>
      </w:r>
      <w:r w:rsidR="00BE3CC6">
        <w:t xml:space="preserve"> </w:t>
      </w:r>
      <w:r>
        <w:t xml:space="preserve">1 </w:t>
      </w:r>
      <w:r w:rsidR="00BE3CC6">
        <w:t xml:space="preserve">is a </w:t>
      </w:r>
      <w:r>
        <w:t xml:space="preserve">large open area with only a few walls. </w:t>
      </w:r>
    </w:p>
    <w:p w14:paraId="595744A7" w14:textId="28D49CA5" w:rsidR="00F63313" w:rsidRDefault="00F63313" w:rsidP="00BE3CC6">
      <w:pPr>
        <w:pStyle w:val="ListParagraph"/>
        <w:numPr>
          <w:ilvl w:val="0"/>
          <w:numId w:val="17"/>
        </w:numPr>
      </w:pPr>
      <w:r>
        <w:t>Map</w:t>
      </w:r>
      <w:r w:rsidR="00BE3CC6">
        <w:t xml:space="preserve"> </w:t>
      </w:r>
      <w:r>
        <w:t xml:space="preserve">2 looks like a box with several exits. </w:t>
      </w:r>
    </w:p>
    <w:p w14:paraId="03F1AB24" w14:textId="6BBB500F" w:rsidR="00F63313" w:rsidRDefault="00F63313" w:rsidP="00BE3CC6">
      <w:pPr>
        <w:pStyle w:val="ListParagraph"/>
        <w:numPr>
          <w:ilvl w:val="0"/>
          <w:numId w:val="17"/>
        </w:numPr>
      </w:pPr>
      <w:r>
        <w:t>Map</w:t>
      </w:r>
      <w:r w:rsidR="00BE3CC6">
        <w:t xml:space="preserve"> </w:t>
      </w:r>
      <w:r>
        <w:t xml:space="preserve">3 consists of a </w:t>
      </w:r>
      <w:r w:rsidR="00BE3CC6">
        <w:t xml:space="preserve">few </w:t>
      </w:r>
      <w:r>
        <w:t xml:space="preserve">connected corridors which </w:t>
      </w:r>
      <w:r w:rsidR="00BE3CC6">
        <w:t xml:space="preserve">are </w:t>
      </w:r>
      <w:r w:rsidRPr="00096DB0">
        <w:t>parallel</w:t>
      </w:r>
      <w:r>
        <w:t xml:space="preserve"> to </w:t>
      </w:r>
      <w:r w:rsidR="00BE3CC6">
        <w:t xml:space="preserve">one </w:t>
      </w:r>
      <w:r>
        <w:t>other.</w:t>
      </w:r>
    </w:p>
    <w:p w14:paraId="693F29D7" w14:textId="77777777" w:rsidR="00F63313" w:rsidRDefault="00F63313" w:rsidP="00F63313"/>
    <w:tbl>
      <w:tblPr>
        <w:tblStyle w:val="TableGrid"/>
        <w:tblW w:w="0" w:type="auto"/>
        <w:tblLook w:val="04A0" w:firstRow="1" w:lastRow="0" w:firstColumn="1" w:lastColumn="0" w:noHBand="0" w:noVBand="1"/>
      </w:tblPr>
      <w:tblGrid>
        <w:gridCol w:w="2229"/>
        <w:gridCol w:w="2229"/>
        <w:gridCol w:w="2230"/>
        <w:gridCol w:w="2230"/>
      </w:tblGrid>
      <w:tr w:rsidR="00F63313" w14:paraId="4918D796" w14:textId="77777777" w:rsidTr="00FF2F00">
        <w:tc>
          <w:tcPr>
            <w:tcW w:w="2229" w:type="dxa"/>
          </w:tcPr>
          <w:p w14:paraId="37350BED" w14:textId="77777777" w:rsidR="00F63313" w:rsidRDefault="00F63313" w:rsidP="00FF2F00"/>
        </w:tc>
        <w:tc>
          <w:tcPr>
            <w:tcW w:w="2229" w:type="dxa"/>
          </w:tcPr>
          <w:p w14:paraId="09174F61" w14:textId="7F8A3C7B" w:rsidR="00F63313" w:rsidRDefault="00F63313" w:rsidP="00FF2F00">
            <w:r>
              <w:t>Map</w:t>
            </w:r>
            <w:r w:rsidR="00BE3CC6">
              <w:t xml:space="preserve"> </w:t>
            </w:r>
            <w:r>
              <w:t>1</w:t>
            </w:r>
          </w:p>
        </w:tc>
        <w:tc>
          <w:tcPr>
            <w:tcW w:w="2230" w:type="dxa"/>
          </w:tcPr>
          <w:p w14:paraId="5E4CEC44" w14:textId="753F3304" w:rsidR="00F63313" w:rsidRDefault="00F63313" w:rsidP="00FF2F00">
            <w:r>
              <w:t>Map</w:t>
            </w:r>
            <w:r w:rsidR="00BE3CC6">
              <w:t xml:space="preserve"> </w:t>
            </w:r>
            <w:r>
              <w:t>2</w:t>
            </w:r>
          </w:p>
        </w:tc>
        <w:tc>
          <w:tcPr>
            <w:tcW w:w="2230" w:type="dxa"/>
          </w:tcPr>
          <w:p w14:paraId="4810D71A" w14:textId="77777777" w:rsidR="00F63313" w:rsidRDefault="00F63313" w:rsidP="00FF2F00">
            <w:r>
              <w:t>Map3</w:t>
            </w:r>
          </w:p>
        </w:tc>
      </w:tr>
      <w:tr w:rsidR="00F63313" w14:paraId="01E83DF5" w14:textId="77777777" w:rsidTr="00FF2F00">
        <w:tc>
          <w:tcPr>
            <w:tcW w:w="2229" w:type="dxa"/>
          </w:tcPr>
          <w:p w14:paraId="591378D9" w14:textId="77777777" w:rsidR="00F63313" w:rsidRDefault="00F63313" w:rsidP="00FF2F00">
            <w:bookmarkStart w:id="22" w:name="_Hlk393569769"/>
            <w:r>
              <w:t>Score</w:t>
            </w:r>
          </w:p>
        </w:tc>
        <w:tc>
          <w:tcPr>
            <w:tcW w:w="2229" w:type="dxa"/>
          </w:tcPr>
          <w:p w14:paraId="5B0FF120" w14:textId="77777777" w:rsidR="00F63313" w:rsidRDefault="00F63313" w:rsidP="00FF2F00">
            <w:r>
              <w:t>1158</w:t>
            </w:r>
          </w:p>
        </w:tc>
        <w:tc>
          <w:tcPr>
            <w:tcW w:w="2230" w:type="dxa"/>
          </w:tcPr>
          <w:p w14:paraId="0DA23FBB" w14:textId="77777777" w:rsidR="00F63313" w:rsidRDefault="00F63313" w:rsidP="00FF2F00">
            <w:r>
              <w:t>2147</w:t>
            </w:r>
          </w:p>
        </w:tc>
        <w:tc>
          <w:tcPr>
            <w:tcW w:w="2230" w:type="dxa"/>
          </w:tcPr>
          <w:p w14:paraId="24739A03" w14:textId="77777777" w:rsidR="00F63313" w:rsidRDefault="00F63313" w:rsidP="00FF2F00">
            <w:r>
              <w:t>43619</w:t>
            </w:r>
          </w:p>
        </w:tc>
      </w:tr>
      <w:tr w:rsidR="00F63313" w14:paraId="749895FD" w14:textId="77777777" w:rsidTr="00FF2F00">
        <w:tc>
          <w:tcPr>
            <w:tcW w:w="2229" w:type="dxa"/>
          </w:tcPr>
          <w:p w14:paraId="459DA3D0" w14:textId="77777777" w:rsidR="00F63313" w:rsidRDefault="00F63313" w:rsidP="00FF2F00">
            <w:r>
              <w:t>Wining rate%</w:t>
            </w:r>
          </w:p>
        </w:tc>
        <w:tc>
          <w:tcPr>
            <w:tcW w:w="2229" w:type="dxa"/>
          </w:tcPr>
          <w:p w14:paraId="4BA24B2A" w14:textId="77777777" w:rsidR="00F63313" w:rsidRDefault="00F63313" w:rsidP="00FF2F00">
            <w:r>
              <w:t>6.27</w:t>
            </w:r>
          </w:p>
        </w:tc>
        <w:tc>
          <w:tcPr>
            <w:tcW w:w="2230" w:type="dxa"/>
          </w:tcPr>
          <w:p w14:paraId="2C2A6A9E" w14:textId="77777777" w:rsidR="00F63313" w:rsidRDefault="00F63313" w:rsidP="00FF2F00">
            <w:r>
              <w:t>30.04</w:t>
            </w:r>
          </w:p>
        </w:tc>
        <w:tc>
          <w:tcPr>
            <w:tcW w:w="2230" w:type="dxa"/>
          </w:tcPr>
          <w:p w14:paraId="7248F980" w14:textId="77777777" w:rsidR="00F63313" w:rsidRDefault="00F63313" w:rsidP="00FF2F00">
            <w:r>
              <w:t>89.71</w:t>
            </w:r>
          </w:p>
        </w:tc>
      </w:tr>
      <w:bookmarkEnd w:id="22"/>
    </w:tbl>
    <w:p w14:paraId="1CBEF9BB" w14:textId="77777777" w:rsidR="00F63313" w:rsidRDefault="00F63313" w:rsidP="00F63313"/>
    <w:p w14:paraId="03008895" w14:textId="77777777" w:rsidR="00BE3CC6" w:rsidRDefault="00BE3CC6" w:rsidP="00F63313">
      <w:r>
        <w:t>Here,</w:t>
      </w:r>
      <w:r w:rsidR="00F63313">
        <w:t xml:space="preserve"> we got some interesting data. The agent performance is entirely different in these three maps</w:t>
      </w:r>
      <w:r>
        <w:t>, even though we set all learning parameters the same</w:t>
      </w:r>
      <w:r w:rsidR="00F63313">
        <w:t xml:space="preserve">. </w:t>
      </w:r>
      <w:r>
        <w:t>So why is this the case?</w:t>
      </w:r>
    </w:p>
    <w:p w14:paraId="0CF5E783" w14:textId="77777777" w:rsidR="00BE3CC6" w:rsidRDefault="00BE3CC6" w:rsidP="00B76D4B">
      <w:pPr>
        <w:ind w:firstLine="720"/>
      </w:pPr>
      <w:r>
        <w:t>To figure this out, w</w:t>
      </w:r>
      <w:r w:rsidR="00F63313">
        <w:t xml:space="preserve">e observed </w:t>
      </w:r>
      <w:r>
        <w:t xml:space="preserve">the agent’s </w:t>
      </w:r>
      <w:r w:rsidR="00F63313">
        <w:t>behavior</w:t>
      </w:r>
      <w:r>
        <w:t xml:space="preserve"> directly</w:t>
      </w:r>
      <w:r w:rsidR="00F63313">
        <w:t xml:space="preserve">. We </w:t>
      </w:r>
      <w:r>
        <w:t xml:space="preserve">saw that in </w:t>
      </w:r>
      <w:r w:rsidR="00F63313">
        <w:t>Map</w:t>
      </w:r>
      <w:r>
        <w:t xml:space="preserve"> 1, which is </w:t>
      </w:r>
      <w:r w:rsidR="00F63313">
        <w:t>very open terrain</w:t>
      </w:r>
      <w:r>
        <w:t>, i</w:t>
      </w:r>
      <w:r w:rsidR="00F63313">
        <w:t xml:space="preserve">t’s very easy for the cat to follow the mouse and finally corner it at the edge of the map. </w:t>
      </w:r>
      <w:r>
        <w:t>Without adequate terrain features, the mouse has nothing it can learn to use when avoiding the mouse</w:t>
      </w:r>
      <w:r w:rsidR="00F63313">
        <w:t>. Reinforcement learning doe</w:t>
      </w:r>
      <w:r>
        <w:t>sn’t do well in this open area.</w:t>
      </w:r>
    </w:p>
    <w:p w14:paraId="657F4749" w14:textId="6877BF8C" w:rsidR="00F63313" w:rsidRDefault="00F63313" w:rsidP="00B76D4B">
      <w:pPr>
        <w:ind w:firstLine="720"/>
      </w:pPr>
      <w:r>
        <w:t xml:space="preserve">But in Map3, which has </w:t>
      </w:r>
      <w:r w:rsidR="00BE3CC6">
        <w:t>tight corridors</w:t>
      </w:r>
      <w:r>
        <w:t>, o</w:t>
      </w:r>
      <w:r w:rsidRPr="00176151">
        <w:t xml:space="preserve">ur </w:t>
      </w:r>
      <w:r w:rsidR="00BE3CC6">
        <w:t xml:space="preserve">RL agent </w:t>
      </w:r>
      <w:r w:rsidRPr="00176151">
        <w:t>m</w:t>
      </w:r>
      <w:r>
        <w:t xml:space="preserve">ouse’s performance is excellent. </w:t>
      </w:r>
      <w:r w:rsidR="00BE3CC6">
        <w:t>That’s because i</w:t>
      </w:r>
      <w:r>
        <w:t>t’s easier for the mouse to run along the corridor</w:t>
      </w:r>
      <w:r w:rsidR="00BE3CC6">
        <w:t>,</w:t>
      </w:r>
      <w:r>
        <w:t xml:space="preserve"> </w:t>
      </w:r>
      <w:r w:rsidR="00F62B97">
        <w:t xml:space="preserve">then </w:t>
      </w:r>
      <w:r w:rsidR="00BE3CC6">
        <w:t xml:space="preserve">use the transition to the next </w:t>
      </w:r>
      <w:r>
        <w:t xml:space="preserve">corridor </w:t>
      </w:r>
      <w:r w:rsidR="00BE3CC6">
        <w:t>to escape the cat</w:t>
      </w:r>
      <w:r>
        <w:t>. Another reason is be</w:t>
      </w:r>
      <w:r w:rsidR="00BE3CC6">
        <w:t xml:space="preserve">cause the map is </w:t>
      </w:r>
      <w:r w:rsidR="00B76D4B">
        <w:t>repetitive</w:t>
      </w:r>
      <w:r w:rsidR="00BE3CC6">
        <w:t>;</w:t>
      </w:r>
      <w:r w:rsidR="00B76D4B">
        <w:t xml:space="preserve"> a lot of game states</w:t>
      </w:r>
      <w:r>
        <w:t xml:space="preserve"> will appear over and over again</w:t>
      </w:r>
      <w:r w:rsidR="00B76D4B">
        <w:t xml:space="preserve"> on this map</w:t>
      </w:r>
      <w:r>
        <w:t xml:space="preserve">, which is a perfect environment for RL to </w:t>
      </w:r>
      <w:r w:rsidR="00B76D4B">
        <w:t xml:space="preserve">update its policy and use </w:t>
      </w:r>
      <w:r>
        <w:t>rei</w:t>
      </w:r>
      <w:r w:rsidR="00B76D4B">
        <w:t xml:space="preserve">nforcement to learn </w:t>
      </w:r>
      <w:r>
        <w:t>efficiently.</w:t>
      </w:r>
    </w:p>
    <w:p w14:paraId="5EDE98E1" w14:textId="77777777" w:rsidR="00F63313" w:rsidRDefault="00F63313" w:rsidP="00F63313"/>
    <w:p w14:paraId="1C9BD605" w14:textId="1D01C490" w:rsidR="00F63313" w:rsidRDefault="00B76D4B" w:rsidP="00B76D4B">
      <w:pPr>
        <w:pStyle w:val="Heading3"/>
      </w:pPr>
      <w:r>
        <w:t>Experiment 4: P</w:t>
      </w:r>
      <w:r w:rsidR="00F63313">
        <w:t>unish</w:t>
      </w:r>
      <w:r>
        <w:t>ment</w:t>
      </w:r>
      <w:r w:rsidR="00F63313">
        <w:t xml:space="preserve"> and reward</w:t>
      </w:r>
      <w:r>
        <w:t xml:space="preserve"> values</w:t>
      </w:r>
    </w:p>
    <w:p w14:paraId="216E2EF9" w14:textId="3FEFC6B1" w:rsidR="00F63313" w:rsidRDefault="00F62B97" w:rsidP="00F63313">
      <w:r>
        <w:t>In this experiment</w:t>
      </w:r>
      <w:r w:rsidR="00F63313">
        <w:t xml:space="preserve"> we </w:t>
      </w:r>
      <w:r w:rsidR="00B76D4B">
        <w:t xml:space="preserve">ran the learning algorithm in the same circumstances several times, changing only the </w:t>
      </w:r>
      <w:r w:rsidR="00F63313">
        <w:t>punish</w:t>
      </w:r>
      <w:r w:rsidR="00B76D4B">
        <w:t>ment</w:t>
      </w:r>
      <w:r w:rsidR="00F63313">
        <w:t xml:space="preserve"> and reward values</w:t>
      </w:r>
      <w:r w:rsidR="00B76D4B">
        <w:t xml:space="preserve">, and </w:t>
      </w:r>
      <w:r w:rsidR="00F63313">
        <w:t>observe</w:t>
      </w:r>
      <w:r w:rsidR="00B76D4B">
        <w:t>d</w:t>
      </w:r>
      <w:r w:rsidR="00F63313">
        <w:t xml:space="preserve"> its </w:t>
      </w:r>
      <w:r w:rsidR="00B76D4B">
        <w:t xml:space="preserve">learning </w:t>
      </w:r>
      <w:r w:rsidR="00F63313">
        <w:t>behavior. We use</w:t>
      </w:r>
      <w:r w:rsidR="00B76D4B">
        <w:t>d</w:t>
      </w:r>
      <w:r w:rsidR="00F63313">
        <w:t xml:space="preserve"> Map</w:t>
      </w:r>
      <w:r w:rsidR="00B76D4B">
        <w:t xml:space="preserve"> </w:t>
      </w:r>
      <w:r w:rsidR="00F63313">
        <w:t>3</w:t>
      </w:r>
      <w:r w:rsidR="00B76D4B">
        <w:t xml:space="preserve"> for this experiment. First,</w:t>
      </w:r>
      <w:r w:rsidR="00F63313">
        <w:t xml:space="preserve"> we set </w:t>
      </w:r>
      <w:r w:rsidR="00B76D4B">
        <w:t xml:space="preserve">the </w:t>
      </w:r>
      <w:r w:rsidR="00F63313">
        <w:t>punish</w:t>
      </w:r>
      <w:r w:rsidR="00B76D4B">
        <w:t>ment</w:t>
      </w:r>
      <w:r w:rsidR="00F63313">
        <w:t xml:space="preserve"> to 100 and </w:t>
      </w:r>
      <w:r w:rsidR="00B76D4B">
        <w:t xml:space="preserve">the </w:t>
      </w:r>
      <w:r w:rsidR="00F63313">
        <w:t>reward to 50</w:t>
      </w:r>
      <w:r w:rsidR="00B76D4B">
        <w:t xml:space="preserve"> (ou</w:t>
      </w:r>
      <w:r>
        <w:t>r</w:t>
      </w:r>
      <w:r w:rsidR="00B76D4B">
        <w:t xml:space="preserve"> defaults), </w:t>
      </w:r>
      <w:r w:rsidR="00F63313">
        <w:t>train</w:t>
      </w:r>
      <w:r w:rsidR="00B76D4B">
        <w:t>ed</w:t>
      </w:r>
      <w:r w:rsidR="00F63313">
        <w:t xml:space="preserve"> 20000 times</w:t>
      </w:r>
      <w:r>
        <w:t>, and finally</w:t>
      </w:r>
      <w:r w:rsidR="00F63313">
        <w:t xml:space="preserve"> </w:t>
      </w:r>
      <w:r>
        <w:t xml:space="preserve">we </w:t>
      </w:r>
      <w:r w:rsidR="00B76D4B">
        <w:t xml:space="preserve">ran </w:t>
      </w:r>
      <w:r w:rsidR="00F63313">
        <w:t xml:space="preserve">‘playing’ 5000 times. Then </w:t>
      </w:r>
      <w:r>
        <w:t>we tried the same process</w:t>
      </w:r>
      <w:r w:rsidR="00B76D4B">
        <w:t xml:space="preserve"> with a punishment value of 10</w:t>
      </w:r>
      <w:r>
        <w:t xml:space="preserve"> instead of 100</w:t>
      </w:r>
      <w:r w:rsidR="00B76D4B">
        <w:t>.</w:t>
      </w:r>
    </w:p>
    <w:p w14:paraId="1B0CBFEE" w14:textId="77777777" w:rsidR="00F63313" w:rsidRDefault="00F63313" w:rsidP="00F63313"/>
    <w:tbl>
      <w:tblPr>
        <w:tblStyle w:val="TableGrid"/>
        <w:tblW w:w="0" w:type="auto"/>
        <w:tblLook w:val="04A0" w:firstRow="1" w:lastRow="0" w:firstColumn="1" w:lastColumn="0" w:noHBand="0" w:noVBand="1"/>
      </w:tblPr>
      <w:tblGrid>
        <w:gridCol w:w="2972"/>
        <w:gridCol w:w="2973"/>
        <w:gridCol w:w="2973"/>
      </w:tblGrid>
      <w:tr w:rsidR="00F63313" w14:paraId="042A9158" w14:textId="77777777" w:rsidTr="00FF2F00">
        <w:tc>
          <w:tcPr>
            <w:tcW w:w="2972" w:type="dxa"/>
          </w:tcPr>
          <w:p w14:paraId="532BCD26" w14:textId="77777777" w:rsidR="00F63313" w:rsidRDefault="00F63313" w:rsidP="00FF2F00"/>
        </w:tc>
        <w:tc>
          <w:tcPr>
            <w:tcW w:w="2973" w:type="dxa"/>
          </w:tcPr>
          <w:p w14:paraId="526A13C7" w14:textId="4DA2C009" w:rsidR="00F63313" w:rsidRDefault="00B76D4B" w:rsidP="00FF2F00">
            <w:bookmarkStart w:id="23" w:name="OLE_LINK21"/>
            <w:bookmarkStart w:id="24" w:name="OLE_LINK22"/>
            <w:r>
              <w:t>Punish:100, R</w:t>
            </w:r>
            <w:r w:rsidR="00F63313">
              <w:t>eward:50</w:t>
            </w:r>
            <w:bookmarkEnd w:id="23"/>
            <w:bookmarkEnd w:id="24"/>
          </w:p>
        </w:tc>
        <w:tc>
          <w:tcPr>
            <w:tcW w:w="2973" w:type="dxa"/>
          </w:tcPr>
          <w:p w14:paraId="4A85A57D" w14:textId="672C0CA7" w:rsidR="00F63313" w:rsidRDefault="00B76D4B" w:rsidP="00FF2F00">
            <w:r>
              <w:t>Punish:10, R</w:t>
            </w:r>
            <w:r w:rsidR="00F63313">
              <w:t>eward:50</w:t>
            </w:r>
          </w:p>
        </w:tc>
      </w:tr>
      <w:tr w:rsidR="00F63313" w14:paraId="600F0B6E" w14:textId="77777777" w:rsidTr="00FF2F00">
        <w:tc>
          <w:tcPr>
            <w:tcW w:w="2972" w:type="dxa"/>
          </w:tcPr>
          <w:p w14:paraId="701683C7" w14:textId="77777777" w:rsidR="00F63313" w:rsidRDefault="00F63313" w:rsidP="00FF2F00">
            <w:r>
              <w:t>Score</w:t>
            </w:r>
          </w:p>
        </w:tc>
        <w:tc>
          <w:tcPr>
            <w:tcW w:w="2973" w:type="dxa"/>
          </w:tcPr>
          <w:p w14:paraId="2ACA6CF2" w14:textId="77777777" w:rsidR="00F63313" w:rsidRDefault="00F63313" w:rsidP="00FF2F00">
            <w:r>
              <w:t>77710</w:t>
            </w:r>
          </w:p>
        </w:tc>
        <w:tc>
          <w:tcPr>
            <w:tcW w:w="2973" w:type="dxa"/>
          </w:tcPr>
          <w:p w14:paraId="32C238F0" w14:textId="77777777" w:rsidR="00F63313" w:rsidRDefault="00F63313" w:rsidP="00FF2F00">
            <w:r>
              <w:t>41415</w:t>
            </w:r>
          </w:p>
        </w:tc>
      </w:tr>
      <w:tr w:rsidR="00F63313" w14:paraId="386A4FA9" w14:textId="77777777" w:rsidTr="00FF2F00">
        <w:tc>
          <w:tcPr>
            <w:tcW w:w="2972" w:type="dxa"/>
          </w:tcPr>
          <w:p w14:paraId="3C36564D" w14:textId="77777777" w:rsidR="00F63313" w:rsidRDefault="00F63313" w:rsidP="00FF2F00">
            <w:r>
              <w:t>Wining rate%</w:t>
            </w:r>
          </w:p>
        </w:tc>
        <w:tc>
          <w:tcPr>
            <w:tcW w:w="2973" w:type="dxa"/>
          </w:tcPr>
          <w:p w14:paraId="0B998B90" w14:textId="77777777" w:rsidR="00F63313" w:rsidRDefault="00F63313" w:rsidP="00FF2F00">
            <w:r>
              <w:t>93.98</w:t>
            </w:r>
          </w:p>
        </w:tc>
        <w:tc>
          <w:tcPr>
            <w:tcW w:w="2973" w:type="dxa"/>
          </w:tcPr>
          <w:p w14:paraId="1C8BC0A6" w14:textId="77777777" w:rsidR="00F63313" w:rsidRDefault="00F63313" w:rsidP="00FF2F00">
            <w:r>
              <w:t>89.22</w:t>
            </w:r>
          </w:p>
        </w:tc>
      </w:tr>
    </w:tbl>
    <w:p w14:paraId="617ED870" w14:textId="77777777" w:rsidR="00F63313" w:rsidRDefault="00F63313" w:rsidP="00F63313">
      <w:r>
        <w:t xml:space="preserve"> </w:t>
      </w:r>
    </w:p>
    <w:p w14:paraId="5A423CEB" w14:textId="33D3259C" w:rsidR="00F63313" w:rsidRDefault="00F63313" w:rsidP="00F63313">
      <w:r>
        <w:t>We got some very interesting result</w:t>
      </w:r>
      <w:r w:rsidR="00B76D4B">
        <w:t>s</w:t>
      </w:r>
      <w:r>
        <w:t xml:space="preserve"> in this experiment. </w:t>
      </w:r>
      <w:r w:rsidR="00B76D4B">
        <w:t xml:space="preserve">Notice the </w:t>
      </w:r>
      <w:r>
        <w:t xml:space="preserve">behavior of the mouse. </w:t>
      </w:r>
      <w:r w:rsidR="00B76D4B">
        <w:t>W</w:t>
      </w:r>
      <w:r>
        <w:t xml:space="preserve">hen </w:t>
      </w:r>
      <w:r w:rsidR="00B76D4B">
        <w:t xml:space="preserve">the </w:t>
      </w:r>
      <w:r>
        <w:t>punish</w:t>
      </w:r>
      <w:r w:rsidR="00B76D4B">
        <w:t>ment</w:t>
      </w:r>
      <w:r>
        <w:t xml:space="preserve"> </w:t>
      </w:r>
      <w:r w:rsidR="00B76D4B">
        <w:t xml:space="preserve">is set </w:t>
      </w:r>
      <w:r>
        <w:t xml:space="preserve">to 100, </w:t>
      </w:r>
      <w:r w:rsidR="00B76D4B">
        <w:t>the RL agent mouse considers that avoiding the</w:t>
      </w:r>
      <w:r>
        <w:t xml:space="preserve"> cat is more important than </w:t>
      </w:r>
      <w:r w:rsidR="00B76D4B">
        <w:t>getting the cheese. So</w:t>
      </w:r>
      <w:r>
        <w:t xml:space="preserve"> the mouse tends to get away from cat</w:t>
      </w:r>
      <w:r w:rsidR="00B76D4B">
        <w:t>,</w:t>
      </w:r>
      <w:r>
        <w:t xml:space="preserve"> and won’t take risk</w:t>
      </w:r>
      <w:r w:rsidR="00B76D4B">
        <w:t>s</w:t>
      </w:r>
      <w:r>
        <w:t xml:space="preserve"> to get </w:t>
      </w:r>
      <w:r w:rsidR="00B76D4B">
        <w:t xml:space="preserve">the </w:t>
      </w:r>
      <w:r>
        <w:t xml:space="preserve">cheese </w:t>
      </w:r>
      <w:r w:rsidR="00B76D4B">
        <w:t xml:space="preserve">when the </w:t>
      </w:r>
      <w:r>
        <w:t xml:space="preserve">cat is around. But when </w:t>
      </w:r>
      <w:r w:rsidR="00B76D4B">
        <w:t xml:space="preserve">the </w:t>
      </w:r>
      <w:r>
        <w:t>punish</w:t>
      </w:r>
      <w:r w:rsidR="00B76D4B">
        <w:t>ment is r</w:t>
      </w:r>
      <w:r>
        <w:t xml:space="preserve">educed to 10, getting </w:t>
      </w:r>
      <w:r w:rsidR="00B76D4B">
        <w:t xml:space="preserve">the </w:t>
      </w:r>
      <w:r>
        <w:t xml:space="preserve">cheese </w:t>
      </w:r>
      <w:r w:rsidR="00B76D4B">
        <w:t xml:space="preserve">becomes </w:t>
      </w:r>
      <w:r>
        <w:t xml:space="preserve">more attractive, </w:t>
      </w:r>
      <w:r w:rsidR="00B76D4B">
        <w:t xml:space="preserve">and our RL agent </w:t>
      </w:r>
      <w:r>
        <w:t>mouse will try to go for the cheese even if it will be caught</w:t>
      </w:r>
      <w:r w:rsidR="00B76D4B">
        <w:t xml:space="preserve"> by the cat</w:t>
      </w:r>
      <w:r>
        <w:t xml:space="preserve">. </w:t>
      </w:r>
      <w:r w:rsidR="00F62B97">
        <w:t xml:space="preserve">We found that </w:t>
      </w:r>
      <w:r w:rsidR="00B76D4B">
        <w:t xml:space="preserve">higher punishment causes the mouse to stay alive longer, </w:t>
      </w:r>
      <w:r w:rsidR="00F62B97">
        <w:t>allowing it to consistently get</w:t>
      </w:r>
      <w:r w:rsidR="00B76D4B">
        <w:t xml:space="preserve"> a bigger score and </w:t>
      </w:r>
      <w:r w:rsidR="00F62B97">
        <w:t xml:space="preserve">achieve a higher </w:t>
      </w:r>
      <w:r w:rsidR="00B76D4B">
        <w:t>winning rate over time</w:t>
      </w:r>
      <w:r w:rsidR="00F62B97">
        <w:t>.</w:t>
      </w:r>
    </w:p>
    <w:p w14:paraId="3A27E35B" w14:textId="77777777" w:rsidR="00F63313" w:rsidRDefault="00F63313" w:rsidP="00F63313"/>
    <w:p w14:paraId="2749E7B0" w14:textId="13118976" w:rsidR="00F63313" w:rsidRDefault="00F63313" w:rsidP="00F63313">
      <w:pPr>
        <w:pStyle w:val="Heading2"/>
      </w:pPr>
      <w:r>
        <w:t>3.3</w:t>
      </w:r>
      <w:r>
        <w:tab/>
        <w:t xml:space="preserve">Other factors </w:t>
      </w:r>
      <w:r w:rsidR="00B76D4B">
        <w:t>we</w:t>
      </w:r>
      <w:r>
        <w:t xml:space="preserve"> consider</w:t>
      </w:r>
      <w:r w:rsidR="00B76D4B">
        <w:t>ed</w:t>
      </w:r>
      <w:r>
        <w:t xml:space="preserve"> for Reinforcement Learning</w:t>
      </w:r>
    </w:p>
    <w:p w14:paraId="594A054E" w14:textId="1B48593F" w:rsidR="00F63313" w:rsidRDefault="00F63313" w:rsidP="00F63313">
      <w:r>
        <w:t xml:space="preserve">There are other factors </w:t>
      </w:r>
      <w:r w:rsidR="00B76D4B">
        <w:t xml:space="preserve">that </w:t>
      </w:r>
      <w:r>
        <w:t xml:space="preserve">can influence </w:t>
      </w:r>
      <w:r w:rsidR="00B76D4B">
        <w:t xml:space="preserve">effective </w:t>
      </w:r>
      <w:r>
        <w:t xml:space="preserve">training and </w:t>
      </w:r>
      <w:r w:rsidR="00B76D4B">
        <w:t xml:space="preserve">RL agent </w:t>
      </w:r>
      <w:r>
        <w:t xml:space="preserve">performance. </w:t>
      </w:r>
    </w:p>
    <w:p w14:paraId="07BA6E49" w14:textId="6C083B0F" w:rsidR="00F63313" w:rsidRDefault="000A3EDD" w:rsidP="00F63313">
      <w:pPr>
        <w:pStyle w:val="ListParagraph"/>
        <w:numPr>
          <w:ilvl w:val="0"/>
          <w:numId w:val="18"/>
        </w:numPr>
      </w:pPr>
      <m:oMath>
        <m:r>
          <w:rPr>
            <w:rFonts w:ascii="Cambria Math" w:hAnsi="Cambria Math"/>
          </w:rPr>
          <w:lastRenderedPageBreak/>
          <m:t>α</m:t>
        </m:r>
      </m:oMath>
      <w:r w:rsidR="009735B6">
        <w:t>-</w:t>
      </w:r>
      <w:r w:rsidR="00B76D4B">
        <w:t>value in Q-learning: D</w:t>
      </w:r>
      <w:r w:rsidR="00F63313">
        <w:t>etermine</w:t>
      </w:r>
      <w:r w:rsidR="00B76D4B">
        <w:t>s</w:t>
      </w:r>
      <w:r w:rsidR="00F63313">
        <w:t xml:space="preserve"> how quickl</w:t>
      </w:r>
      <w:r w:rsidR="00B76D4B">
        <w:t>y the learning can occur. When we</w:t>
      </w:r>
      <w:r w:rsidR="00F63313">
        <w:t xml:space="preserve"> turn down this value</w:t>
      </w:r>
      <w:r w:rsidR="00B76D4B">
        <w:t>,</w:t>
      </w:r>
      <w:r w:rsidR="00F63313">
        <w:t xml:space="preserve"> it take</w:t>
      </w:r>
      <w:r w:rsidR="00B76D4B">
        <w:t>s</w:t>
      </w:r>
      <w:r w:rsidR="00F63313">
        <w:t xml:space="preserve"> more </w:t>
      </w:r>
      <w:r w:rsidR="00B76D4B">
        <w:t xml:space="preserve">instances of the same consequence </w:t>
      </w:r>
      <w:r w:rsidR="00F63313">
        <w:t xml:space="preserve">to update </w:t>
      </w:r>
      <w:r w:rsidR="00B76D4B">
        <w:t xml:space="preserve">the </w:t>
      </w:r>
      <w:r w:rsidR="00F63313">
        <w:t>Q-value</w:t>
      </w:r>
      <w:r w:rsidR="00B76D4B">
        <w:t xml:space="preserve"> to a similar level</w:t>
      </w:r>
      <w:r w:rsidR="00F63313">
        <w:t>.</w:t>
      </w:r>
    </w:p>
    <w:p w14:paraId="16259E0B" w14:textId="1BADA9D6" w:rsidR="00F63313" w:rsidRDefault="000A3EDD" w:rsidP="00F63313">
      <w:pPr>
        <w:pStyle w:val="ListParagraph"/>
        <w:numPr>
          <w:ilvl w:val="0"/>
          <w:numId w:val="18"/>
        </w:numPr>
      </w:pPr>
      <m:oMath>
        <m:r>
          <w:rPr>
            <w:rFonts w:ascii="Cambria Math" w:hAnsi="Cambria Math"/>
          </w:rPr>
          <m:t>γ</m:t>
        </m:r>
      </m:oMath>
      <w:r w:rsidR="009735B6">
        <w:t>-</w:t>
      </w:r>
      <w:r w:rsidR="00F63313">
        <w:t>value</w:t>
      </w:r>
      <w:r w:rsidR="00B76D4B">
        <w:t xml:space="preserve"> in Q-learning: D</w:t>
      </w:r>
      <w:r w:rsidR="00F63313">
        <w:t>etermine</w:t>
      </w:r>
      <w:r w:rsidR="00B76D4B">
        <w:t>s</w:t>
      </w:r>
      <w:r w:rsidR="00F63313">
        <w:t xml:space="preserve"> the importance of future reward compared to immediate reward.</w:t>
      </w:r>
    </w:p>
    <w:p w14:paraId="3C2CD653" w14:textId="2BBB9677" w:rsidR="00F63313" w:rsidRDefault="00F63313" w:rsidP="00F63313">
      <w:pPr>
        <w:pStyle w:val="ListParagraph"/>
        <w:numPr>
          <w:ilvl w:val="0"/>
          <w:numId w:val="18"/>
        </w:numPr>
      </w:pPr>
      <w:r w:rsidRPr="00AE5D46">
        <w:t>Probability</w:t>
      </w:r>
      <w:r w:rsidR="00B76D4B">
        <w:t xml:space="preserve"> of exploration: W</w:t>
      </w:r>
      <w:r>
        <w:t xml:space="preserve">e </w:t>
      </w:r>
      <w:r w:rsidR="00B76D4B">
        <w:t xml:space="preserve">implemented a </w:t>
      </w:r>
      <w:r>
        <w:t>random parameter to make the agent sometimes take random action instead of querying learning data.</w:t>
      </w:r>
      <w:r w:rsidR="00B76D4B">
        <w:t xml:space="preserve"> So our “smart” mouse does not use an entirely “greedy” policy.</w:t>
      </w:r>
    </w:p>
    <w:p w14:paraId="1F270F30" w14:textId="77777777" w:rsidR="00F63313" w:rsidRDefault="00F63313" w:rsidP="00F63313"/>
    <w:p w14:paraId="387E6088" w14:textId="7FD47BA4" w:rsidR="00F63313" w:rsidRDefault="00163FD8" w:rsidP="00F63313">
      <w:pPr>
        <w:pStyle w:val="Heading2"/>
      </w:pPr>
      <w:r>
        <w:t>3.4</w:t>
      </w:r>
      <w:r>
        <w:tab/>
      </w:r>
      <w:r w:rsidR="00F63313">
        <w:t>Conclusion</w:t>
      </w:r>
    </w:p>
    <w:p w14:paraId="634A0ECE" w14:textId="094441DF" w:rsidR="00F63313" w:rsidRDefault="00F63313" w:rsidP="00F63313">
      <w:r>
        <w:t xml:space="preserve">In </w:t>
      </w:r>
      <w:r w:rsidR="00A17C93">
        <w:t>these</w:t>
      </w:r>
      <w:r>
        <w:t xml:space="preserve"> experiment</w:t>
      </w:r>
      <w:r w:rsidR="00A17C93">
        <w:t>s, we</w:t>
      </w:r>
      <w:r>
        <w:t xml:space="preserve"> learned </w:t>
      </w:r>
      <w:r w:rsidR="00A17C93">
        <w:t>some interesting things. First, we</w:t>
      </w:r>
      <w:r>
        <w:t xml:space="preserve"> demonstrate</w:t>
      </w:r>
      <w:r w:rsidR="00A17C93">
        <w:t>d how</w:t>
      </w:r>
      <w:r>
        <w:t xml:space="preserve"> Q-learning can indeed improve </w:t>
      </w:r>
      <w:r w:rsidR="00A17C93">
        <w:t xml:space="preserve">the </w:t>
      </w:r>
      <w:r>
        <w:t xml:space="preserve">performance of an </w:t>
      </w:r>
      <w:r w:rsidR="00A17C93">
        <w:t xml:space="preserve">RL </w:t>
      </w:r>
      <w:r>
        <w:t xml:space="preserve">agent. The </w:t>
      </w:r>
      <w:r w:rsidR="00A17C93">
        <w:t>effectiveness of the policy gets</w:t>
      </w:r>
      <w:r>
        <w:t xml:space="preserve"> much stronger when more training is done. </w:t>
      </w:r>
      <w:r w:rsidRPr="004A5813">
        <w:t>Theoretically</w:t>
      </w:r>
      <w:r w:rsidR="00A17C93">
        <w:t>,</w:t>
      </w:r>
      <w:r>
        <w:t xml:space="preserve"> when </w:t>
      </w:r>
      <w:r w:rsidR="00A17C93">
        <w:t>trained</w:t>
      </w:r>
      <w:r>
        <w:t xml:space="preserve"> enough by Q-learning</w:t>
      </w:r>
      <w:r w:rsidR="00A17C93">
        <w:t xml:space="preserve">, </w:t>
      </w:r>
      <w:r>
        <w:t xml:space="preserve">an agent can always </w:t>
      </w:r>
      <w:r w:rsidR="00A17C93">
        <w:t xml:space="preserve">perform </w:t>
      </w:r>
      <w:r>
        <w:t>optimal action</w:t>
      </w:r>
      <w:r w:rsidR="00A17C93">
        <w:t>s</w:t>
      </w:r>
      <w:r>
        <w:t xml:space="preserve">. </w:t>
      </w:r>
      <w:r w:rsidR="00A17C93">
        <w:t>We also saw that t</w:t>
      </w:r>
      <w:r>
        <w:t xml:space="preserve">he game environment can </w:t>
      </w:r>
      <w:r w:rsidR="00A17C93">
        <w:t>have a big impact on the effectiveness of learning</w:t>
      </w:r>
      <w:r>
        <w:t xml:space="preserve">. </w:t>
      </w:r>
      <w:r w:rsidR="00A17C93">
        <w:t xml:space="preserve">We </w:t>
      </w:r>
      <w:r w:rsidR="00F62B97">
        <w:t xml:space="preserve">investigated </w:t>
      </w:r>
      <w:r w:rsidR="00A17C93">
        <w:t xml:space="preserve">the impact of weighting the punishment versus the </w:t>
      </w:r>
      <w:r>
        <w:t>reward</w:t>
      </w:r>
      <w:r w:rsidR="00A17C93">
        <w:t>,</w:t>
      </w:r>
      <w:r>
        <w:t xml:space="preserve"> and </w:t>
      </w:r>
      <w:r w:rsidR="00324DCE">
        <w:t>discussed how Q-learning parameters affect the agent learning process</w:t>
      </w:r>
      <w:r>
        <w:t>.</w:t>
      </w:r>
    </w:p>
    <w:p w14:paraId="0E79CA7E" w14:textId="50D6FBD2" w:rsidR="00F63313" w:rsidRDefault="00F63313">
      <w:pPr>
        <w:widowControl/>
        <w:autoSpaceDE/>
        <w:autoSpaceDN/>
        <w:adjustRightInd/>
      </w:pPr>
    </w:p>
    <w:p w14:paraId="2A9A2273" w14:textId="77777777" w:rsidR="00451985" w:rsidRDefault="00F63313" w:rsidP="00451985">
      <w:pPr>
        <w:pStyle w:val="Heading1"/>
      </w:pPr>
      <w:r>
        <w:t>4</w:t>
      </w:r>
      <w:r>
        <w:tab/>
        <w:t>Current applications of reinforcement learning in the industry</w:t>
      </w:r>
    </w:p>
    <w:p w14:paraId="23DF3EE1" w14:textId="31477FBB" w:rsidR="00F63313" w:rsidRDefault="00F62B97" w:rsidP="00451985">
      <w:r>
        <w:t xml:space="preserve">It is important to acknowledge </w:t>
      </w:r>
      <w:r w:rsidR="00451985">
        <w:t xml:space="preserve">specific </w:t>
      </w:r>
      <w:r w:rsidR="00F63313">
        <w:t>example</w:t>
      </w:r>
      <w:r w:rsidR="009C4F20">
        <w:t>s</w:t>
      </w:r>
      <w:r w:rsidR="00F63313">
        <w:t xml:space="preserve"> </w:t>
      </w:r>
      <w:r w:rsidR="009C4F20">
        <w:t xml:space="preserve">of </w:t>
      </w:r>
      <w:r w:rsidR="00F63313">
        <w:t xml:space="preserve">how reinforcement learning </w:t>
      </w:r>
      <w:r>
        <w:t>has been successfully applied to shipped game titles</w:t>
      </w:r>
      <w:r w:rsidR="00324DCE">
        <w:t xml:space="preserve">, and </w:t>
      </w:r>
      <w:r w:rsidR="00C5111B">
        <w:t xml:space="preserve">also </w:t>
      </w:r>
      <w:r>
        <w:t xml:space="preserve">discuss </w:t>
      </w:r>
      <w:r w:rsidR="009C4F20">
        <w:t xml:space="preserve">some examples of how the industry is </w:t>
      </w:r>
      <w:r>
        <w:t xml:space="preserve">currently </w:t>
      </w:r>
      <w:r w:rsidR="009C4F20">
        <w:t>exploring reinforcement learning as a tool for improving gameplay.</w:t>
      </w:r>
    </w:p>
    <w:p w14:paraId="467C0FEF" w14:textId="77777777" w:rsidR="00F63313" w:rsidRDefault="00F63313" w:rsidP="00451985"/>
    <w:p w14:paraId="207C27A2" w14:textId="77777777" w:rsidR="00F63313" w:rsidRDefault="00F63313" w:rsidP="00F63313">
      <w:pPr>
        <w:pStyle w:val="Heading2"/>
      </w:pPr>
      <w:r>
        <w:t>4.1</w:t>
      </w:r>
      <w:r>
        <w:tab/>
        <w:t>Board games</w:t>
      </w:r>
    </w:p>
    <w:p w14:paraId="5609233A" w14:textId="412ABB91" w:rsidR="00F63313" w:rsidRDefault="00F63313" w:rsidP="00F63313">
      <w:r>
        <w:t xml:space="preserve">Reinforcement learning has a long history of </w:t>
      </w:r>
      <w:r w:rsidR="009C4F20">
        <w:t>use in board game titles</w:t>
      </w:r>
      <w:r>
        <w:t>. In fact, the basic techniques for solving reinforcement learning, which is the prediction method called</w:t>
      </w:r>
      <w:r w:rsidR="009C4F20">
        <w:t xml:space="preserve"> temporal difference learning (TD), wa</w:t>
      </w:r>
      <w:r>
        <w:t xml:space="preserve">s invented for the purpose of making a program </w:t>
      </w:r>
      <w:r w:rsidR="009C4F20">
        <w:t xml:space="preserve">that </w:t>
      </w:r>
      <w:r>
        <w:t>has the ability to learn how to play checkers. With the creation of TD algorithm</w:t>
      </w:r>
      <w:r w:rsidR="009C4F20">
        <w:t>s</w:t>
      </w:r>
      <w:r>
        <w:t>, one of the first successful implemen</w:t>
      </w:r>
      <w:r w:rsidR="009C4F20">
        <w:t>tation of it became</w:t>
      </w:r>
      <w:r>
        <w:t xml:space="preserve"> a backgammon learning program call TD-gammon, developed in 1992 by Gerald Tesauro. The success of it result</w:t>
      </w:r>
      <w:r w:rsidR="009C4F20">
        <w:t>ed</w:t>
      </w:r>
      <w:r>
        <w:t xml:space="preserve"> </w:t>
      </w:r>
      <w:r w:rsidR="009C4F20">
        <w:t xml:space="preserve">in </w:t>
      </w:r>
      <w:r>
        <w:t xml:space="preserve">many research </w:t>
      </w:r>
      <w:r w:rsidR="009C4F20">
        <w:t xml:space="preserve">projects </w:t>
      </w:r>
      <w:r>
        <w:t>in this area</w:t>
      </w:r>
      <w:r w:rsidR="009C4F20">
        <w:t>,</w:t>
      </w:r>
      <w:r>
        <w:t xml:space="preserve"> and reinforcement learning </w:t>
      </w:r>
      <w:r w:rsidR="009C4F20">
        <w:t>then saw use</w:t>
      </w:r>
      <w:r>
        <w:t xml:space="preserve"> </w:t>
      </w:r>
      <w:r w:rsidR="0084046B">
        <w:t>in other kinds of board games</w:t>
      </w:r>
      <w:r>
        <w:t xml:space="preserve"> </w:t>
      </w:r>
      <w:r w:rsidR="009C4F20">
        <w:t xml:space="preserve">such as </w:t>
      </w:r>
      <w:r>
        <w:t>chess and go.</w:t>
      </w:r>
    </w:p>
    <w:p w14:paraId="37995CCF" w14:textId="2E651F8E" w:rsidR="00F63313" w:rsidRDefault="00F63313" w:rsidP="00F63313">
      <w:r>
        <w:tab/>
        <w:t xml:space="preserve">One of the advantages of using reinforcement learning as the AI of the board games </w:t>
      </w:r>
      <w:r w:rsidR="0084046B">
        <w:t>(</w:t>
      </w:r>
      <w:r w:rsidR="009C4F20">
        <w:t xml:space="preserve">instead of </w:t>
      </w:r>
      <w:r w:rsidR="0084046B">
        <w:t>traditional hand-coded AI)</w:t>
      </w:r>
      <w:r w:rsidR="009C4F20">
        <w:t xml:space="preserve"> </w:t>
      </w:r>
      <w:r>
        <w:t>is its simplicity</w:t>
      </w:r>
      <w:r w:rsidR="009C4F20">
        <w:t xml:space="preserve"> of implementation</w:t>
      </w:r>
      <w:r>
        <w:t xml:space="preserve">. If we need to make an AI for a board game, we need to know the rules of the game, and </w:t>
      </w:r>
      <w:r w:rsidR="009C4F20">
        <w:t xml:space="preserve">then we </w:t>
      </w:r>
      <w:r>
        <w:t xml:space="preserve">also need to supervise the </w:t>
      </w:r>
      <w:r w:rsidR="009C4F20">
        <w:t xml:space="preserve">AI agent while it plays the game give it predetermined </w:t>
      </w:r>
      <w:r>
        <w:t>move</w:t>
      </w:r>
      <w:r w:rsidR="009C4F20">
        <w:t>s</w:t>
      </w:r>
      <w:r>
        <w:t xml:space="preserve"> we </w:t>
      </w:r>
      <w:r w:rsidR="009C4F20">
        <w:t xml:space="preserve">think it </w:t>
      </w:r>
      <w:r>
        <w:t>should take</w:t>
      </w:r>
      <w:r w:rsidR="009C4F20">
        <w:t>, given particular game states</w:t>
      </w:r>
      <w:r>
        <w:t>. For a simple boar</w:t>
      </w:r>
      <w:r w:rsidR="009C4F20">
        <w:t>d game like Tic-Tac-Toe, a procedural or option-based implementation does</w:t>
      </w:r>
      <w:r>
        <w:t xml:space="preserve"> not seem that bad because there are not </w:t>
      </w:r>
      <w:r w:rsidR="009C4F20">
        <w:t xml:space="preserve">that many </w:t>
      </w:r>
      <w:r>
        <w:t xml:space="preserve">different situations </w:t>
      </w:r>
      <w:r w:rsidR="009C4F20">
        <w:t xml:space="preserve">you can encounter in the game. It </w:t>
      </w:r>
      <w:r>
        <w:t xml:space="preserve">is also easy to find patterns in this game. But if we want to make an AI for the board game chess, making a hand-coded AI </w:t>
      </w:r>
      <w:r w:rsidR="009C4F20">
        <w:t xml:space="preserve">is a </w:t>
      </w:r>
      <w:r>
        <w:t xml:space="preserve">nightmare because the </w:t>
      </w:r>
      <w:r w:rsidR="009C4F20">
        <w:t xml:space="preserve">number </w:t>
      </w:r>
      <w:r>
        <w:t>of situation</w:t>
      </w:r>
      <w:r w:rsidR="009C4F20">
        <w:t>s we can encounter</w:t>
      </w:r>
      <w:r>
        <w:t xml:space="preserve"> is </w:t>
      </w:r>
      <w:r w:rsidR="009C4F20">
        <w:t xml:space="preserve">exponentially greater, </w:t>
      </w:r>
      <w:r>
        <w:t xml:space="preserve">and </w:t>
      </w:r>
      <w:r w:rsidR="0084046B">
        <w:t xml:space="preserve">because </w:t>
      </w:r>
      <w:r>
        <w:t xml:space="preserve">the rules are </w:t>
      </w:r>
      <w:r w:rsidR="009C4F20">
        <w:t xml:space="preserve">far </w:t>
      </w:r>
      <w:r>
        <w:t>more complicate</w:t>
      </w:r>
      <w:r w:rsidR="009C4F20">
        <w:t>d</w:t>
      </w:r>
      <w:r>
        <w:t xml:space="preserve">. However, with reinforcement learning, we </w:t>
      </w:r>
      <w:r>
        <w:lastRenderedPageBreak/>
        <w:t xml:space="preserve">only need to figure </w:t>
      </w:r>
      <w:r w:rsidR="0084046B">
        <w:t xml:space="preserve">out </w:t>
      </w:r>
      <w:r>
        <w:t xml:space="preserve">a way to </w:t>
      </w:r>
      <w:r w:rsidR="009C4F20">
        <w:t xml:space="preserve">program in </w:t>
      </w:r>
      <w:r>
        <w:t xml:space="preserve">the rules of the game </w:t>
      </w:r>
      <w:r w:rsidR="0084046B">
        <w:t xml:space="preserve">– and then </w:t>
      </w:r>
      <w:r w:rsidR="009C4F20">
        <w:t xml:space="preserve">add reward functions. Reward functions </w:t>
      </w:r>
      <w:r>
        <w:t>may be the hardest part of the</w:t>
      </w:r>
      <w:r w:rsidR="009C4F20">
        <w:t xml:space="preserve"> whole program, but it is much easier </w:t>
      </w:r>
      <w:r>
        <w:t xml:space="preserve">than hand-coded AI </w:t>
      </w:r>
      <w:r w:rsidR="009C4F20">
        <w:t>and quite tenable</w:t>
      </w:r>
      <w:r>
        <w:t xml:space="preserve">. After that, </w:t>
      </w:r>
      <w:r w:rsidR="009C4F20">
        <w:t xml:space="preserve">we </w:t>
      </w:r>
      <w:r>
        <w:t xml:space="preserve">just need </w:t>
      </w:r>
      <w:r w:rsidR="0084046B">
        <w:t xml:space="preserve">to give </w:t>
      </w:r>
      <w:r>
        <w:t>some</w:t>
      </w:r>
      <w:r w:rsidR="009C4F20">
        <w:t xml:space="preserve"> time, and opponents, </w:t>
      </w:r>
      <w:r>
        <w:t>for the AI to train itself.</w:t>
      </w:r>
    </w:p>
    <w:p w14:paraId="118A4AE4" w14:textId="4544B1DD" w:rsidR="00F63313" w:rsidRDefault="00F63313" w:rsidP="00F63313">
      <w:r>
        <w:tab/>
        <w:t xml:space="preserve">Another </w:t>
      </w:r>
      <w:r w:rsidR="009C4F20">
        <w:t>issue with hand-coded AI</w:t>
      </w:r>
      <w:r>
        <w:t xml:space="preserve"> in board games </w:t>
      </w:r>
      <w:r w:rsidR="009C4F20">
        <w:t>is that the techniques are not adaptable. I</w:t>
      </w:r>
      <w:r>
        <w:t xml:space="preserve">f we </w:t>
      </w:r>
      <w:r w:rsidR="0084046B">
        <w:t xml:space="preserve">are able to find </w:t>
      </w:r>
      <w:r>
        <w:t>one tactic to beat the AI, most likely we can use that tactic every time and keep defeating the AI</w:t>
      </w:r>
      <w:r w:rsidR="009C4F20">
        <w:t xml:space="preserve"> every time</w:t>
      </w:r>
      <w:r>
        <w:t>. Also, a hand-coded AI may act weird in situations</w:t>
      </w:r>
      <w:r w:rsidR="009C4F20">
        <w:t xml:space="preserve"> the game creator did not consider – this becomes </w:t>
      </w:r>
      <w:r w:rsidR="0084046B">
        <w:t>common for a complex board game.</w:t>
      </w:r>
      <w:r>
        <w:t xml:space="preserve"> </w:t>
      </w:r>
      <w:r w:rsidR="0084046B">
        <w:t>I</w:t>
      </w:r>
      <w:r>
        <w:t xml:space="preserve">t will act weird </w:t>
      </w:r>
      <w:r w:rsidR="009C4F20">
        <w:t xml:space="preserve">every single time </w:t>
      </w:r>
      <w:r>
        <w:t xml:space="preserve">because </w:t>
      </w:r>
      <w:r w:rsidR="009C4F20">
        <w:t xml:space="preserve">without a learning mechanism, the AI cannot </w:t>
      </w:r>
      <w:r>
        <w:t>change its tactics</w:t>
      </w:r>
      <w:r w:rsidR="009C4F20">
        <w:t xml:space="preserve">. It cannot </w:t>
      </w:r>
      <w:r>
        <w:t>learn from the games it played in the past. With</w:t>
      </w:r>
      <w:r w:rsidR="009C4F20">
        <w:t xml:space="preserve"> reinforcement learning, the AI agents</w:t>
      </w:r>
      <w:r>
        <w:t xml:space="preserve"> will be adaptable because they will record every game they played in t</w:t>
      </w:r>
      <w:r w:rsidR="0084046B">
        <w:t>he past and update their policy. N</w:t>
      </w:r>
      <w:r>
        <w:t>ext time</w:t>
      </w:r>
      <w:r w:rsidR="009C4F20">
        <w:t>,</w:t>
      </w:r>
      <w:r>
        <w:t xml:space="preserve"> the same tactic may not work because the AIs </w:t>
      </w:r>
      <w:r w:rsidR="009C4F20">
        <w:t>will change their preferred moves.</w:t>
      </w:r>
    </w:p>
    <w:p w14:paraId="0167D091" w14:textId="0A79C8D5" w:rsidR="00F63313" w:rsidRDefault="009C4F20" w:rsidP="00F63313">
      <w:r>
        <w:tab/>
        <w:t xml:space="preserve">The third advantage to reinforcement learning </w:t>
      </w:r>
      <w:r w:rsidR="00F63313">
        <w:t xml:space="preserve">is that the hand-coded AI is </w:t>
      </w:r>
      <w:r>
        <w:t xml:space="preserve">all your players will ever get </w:t>
      </w:r>
      <w:r w:rsidR="00F63313">
        <w:t xml:space="preserve">after the program released, unless </w:t>
      </w:r>
      <w:r>
        <w:t>you (</w:t>
      </w:r>
      <w:r w:rsidR="00F63313">
        <w:t>the developers</w:t>
      </w:r>
      <w:r>
        <w:t>)</w:t>
      </w:r>
      <w:r w:rsidR="00F63313">
        <w:t xml:space="preserve"> make patches for the program </w:t>
      </w:r>
      <w:r>
        <w:t xml:space="preserve">and </w:t>
      </w:r>
      <w:r w:rsidR="00F63313">
        <w:t xml:space="preserve">update </w:t>
      </w:r>
      <w:r>
        <w:t>the AI. But</w:t>
      </w:r>
      <w:r w:rsidR="00F63313">
        <w:t xml:space="preserve"> </w:t>
      </w:r>
      <w:r>
        <w:t xml:space="preserve">if you’ve already shipped, it’s more likely the AI won’t get </w:t>
      </w:r>
      <w:r w:rsidR="00F63313">
        <w:t>any improvement at all</w:t>
      </w:r>
      <w:r>
        <w:t>, or only minor improvement to fix specific bugs reported by players</w:t>
      </w:r>
      <w:r w:rsidR="00F63313">
        <w:t xml:space="preserve">. </w:t>
      </w:r>
      <w:r>
        <w:t xml:space="preserve">It’s possible to program in a </w:t>
      </w:r>
      <w:r w:rsidR="00F63313">
        <w:t xml:space="preserve">different </w:t>
      </w:r>
      <w:r w:rsidR="00F82910">
        <w:t xml:space="preserve">selection of </w:t>
      </w:r>
      <w:r w:rsidR="005A772D">
        <w:t>difficulty levels</w:t>
      </w:r>
      <w:r w:rsidR="00F63313">
        <w:t xml:space="preserve"> </w:t>
      </w:r>
      <w:r w:rsidR="00F82910">
        <w:t xml:space="preserve">but </w:t>
      </w:r>
      <w:r w:rsidR="00F63313">
        <w:t xml:space="preserve">it will still feel </w:t>
      </w:r>
      <w:r w:rsidR="00F82910">
        <w:t xml:space="preserve">repetitive </w:t>
      </w:r>
      <w:r w:rsidR="00F63313">
        <w:t xml:space="preserve">after </w:t>
      </w:r>
      <w:r w:rsidR="00F82910">
        <w:t>enough playthroughs</w:t>
      </w:r>
      <w:r w:rsidR="00F63313">
        <w:t xml:space="preserve">. </w:t>
      </w:r>
      <w:r w:rsidR="005A772D">
        <w:t xml:space="preserve">With an </w:t>
      </w:r>
      <w:r w:rsidR="00F63313">
        <w:t xml:space="preserve">AI </w:t>
      </w:r>
      <w:r w:rsidR="005A772D">
        <w:t xml:space="preserve">that uses </w:t>
      </w:r>
      <w:r w:rsidR="00F63313">
        <w:t xml:space="preserve">reinforcement </w:t>
      </w:r>
      <w:r w:rsidR="005A772D">
        <w:t xml:space="preserve">learning </w:t>
      </w:r>
      <w:r w:rsidR="00F63313">
        <w:t xml:space="preserve">it can </w:t>
      </w:r>
      <w:r w:rsidR="00F82910">
        <w:t xml:space="preserve">feel </w:t>
      </w:r>
      <w:r w:rsidR="00F63313">
        <w:t xml:space="preserve">more and more intelligent, </w:t>
      </w:r>
      <w:r w:rsidR="00F82910">
        <w:t xml:space="preserve">it can be </w:t>
      </w:r>
      <w:r w:rsidR="00F63313">
        <w:t>more and more challenging, and it will provide different game play experience in different matches.</w:t>
      </w:r>
    </w:p>
    <w:p w14:paraId="06B905F3" w14:textId="77777777" w:rsidR="00F63313" w:rsidRDefault="00F63313" w:rsidP="00F63313"/>
    <w:p w14:paraId="0325E265" w14:textId="77777777" w:rsidR="00F63313" w:rsidRDefault="00F63313" w:rsidP="00F63313">
      <w:pPr>
        <w:pStyle w:val="Heading2"/>
      </w:pPr>
      <w:r>
        <w:t>4.2</w:t>
      </w:r>
      <w:r>
        <w:tab/>
        <w:t>Strategy games</w:t>
      </w:r>
    </w:p>
    <w:p w14:paraId="5F6AF4A0" w14:textId="2773541A" w:rsidR="00F63313" w:rsidRDefault="00F63313" w:rsidP="00F63313">
      <w:r>
        <w:tab/>
        <w:t xml:space="preserve">Actually, strategy games and board games are pretty similar in some aspects, so reinforcement learning can also </w:t>
      </w:r>
      <w:r w:rsidR="00F82910">
        <w:t xml:space="preserve">be applied </w:t>
      </w:r>
      <w:r>
        <w:t xml:space="preserve">in strategy games </w:t>
      </w:r>
      <w:r w:rsidR="00F82910">
        <w:t xml:space="preserve">- </w:t>
      </w:r>
      <w:r>
        <w:t xml:space="preserve">and </w:t>
      </w:r>
      <w:r w:rsidR="00F82910">
        <w:t xml:space="preserve">it can also </w:t>
      </w:r>
      <w:r>
        <w:t>provide new features and experience</w:t>
      </w:r>
      <w:r w:rsidR="00F82910">
        <w:t>s</w:t>
      </w:r>
      <w:r>
        <w:t>.</w:t>
      </w:r>
    </w:p>
    <w:p w14:paraId="25377B9A" w14:textId="4CA15BB1" w:rsidR="00F63313" w:rsidRDefault="00F63313" w:rsidP="00F63313">
      <w:r>
        <w:tab/>
        <w:t>Here is an example in Wargus. First</w:t>
      </w:r>
      <w:r w:rsidR="00F82910">
        <w:t xml:space="preserve">, a description: </w:t>
      </w:r>
      <w:r>
        <w:t>Wargus is a Warcraft</w:t>
      </w:r>
      <w:r w:rsidR="00F82910">
        <w:t xml:space="preserve"> </w:t>
      </w:r>
      <w:r>
        <w:t xml:space="preserve">2 </w:t>
      </w:r>
      <w:r w:rsidR="00F82910">
        <w:t xml:space="preserve">mod </w:t>
      </w:r>
      <w:r>
        <w:t xml:space="preserve">that allows you to play the game in </w:t>
      </w:r>
      <w:r w:rsidR="00F82910">
        <w:t xml:space="preserve">the Stratagus engine. (This mod is </w:t>
      </w:r>
      <w:r>
        <w:t xml:space="preserve">not a copy of the game, so </w:t>
      </w:r>
      <w:r w:rsidR="00F82910">
        <w:t xml:space="preserve">if you want to try it out, you’ll need an original copy of Warcraft 2.) </w:t>
      </w:r>
      <w:r>
        <w:t xml:space="preserve">With Wargus, we can </w:t>
      </w:r>
      <w:r w:rsidR="00F82910">
        <w:t xml:space="preserve">experiment and apply custom </w:t>
      </w:r>
      <w:r>
        <w:t>AI</w:t>
      </w:r>
      <w:r w:rsidR="00F82910">
        <w:t xml:space="preserve"> to Warcraft 2</w:t>
      </w:r>
      <w:r>
        <w:t xml:space="preserve">. </w:t>
      </w:r>
    </w:p>
    <w:p w14:paraId="5C8D9118" w14:textId="0C903BD5" w:rsidR="00F63313" w:rsidRDefault="00F63313" w:rsidP="00F63313">
      <w:r>
        <w:tab/>
        <w:t xml:space="preserve">There is an application called CLASSQ-L that is able to play </w:t>
      </w:r>
      <w:r w:rsidR="00F82910">
        <w:t xml:space="preserve">through a complete Warcraft 2 game, through Wargus, </w:t>
      </w:r>
      <w:r>
        <w:t xml:space="preserve">using </w:t>
      </w:r>
      <w:r w:rsidR="00F82910">
        <w:t xml:space="preserve">the </w:t>
      </w:r>
      <w:r>
        <w:t xml:space="preserve">Q-Learning algorithm. </w:t>
      </w:r>
      <w:r w:rsidR="0018498C">
        <w:t>T</w:t>
      </w:r>
      <w:r>
        <w:t>raditional implementation</w:t>
      </w:r>
      <w:r w:rsidR="00F82910">
        <w:t>s</w:t>
      </w:r>
      <w:r>
        <w:t xml:space="preserve"> </w:t>
      </w:r>
      <w:r w:rsidR="00F82910">
        <w:t xml:space="preserve">of </w:t>
      </w:r>
      <w:r>
        <w:t>reinforce</w:t>
      </w:r>
      <w:r w:rsidR="0018498C">
        <w:t>ment learning in strategy games</w:t>
      </w:r>
      <w:r>
        <w:t xml:space="preserve"> usually track 3 major </w:t>
      </w:r>
      <w:r w:rsidR="00F82910">
        <w:t xml:space="preserve">game state features </w:t>
      </w:r>
      <w:r>
        <w:t xml:space="preserve">using </w:t>
      </w:r>
      <w:r w:rsidR="00F82910">
        <w:t xml:space="preserve">a </w:t>
      </w:r>
      <w:r>
        <w:t>2-dimensional map, including:</w:t>
      </w:r>
    </w:p>
    <w:p w14:paraId="3E0430DE" w14:textId="360854DB" w:rsidR="00F63313" w:rsidRDefault="00F63313" w:rsidP="00F63313">
      <w:pPr>
        <w:numPr>
          <w:ilvl w:val="0"/>
          <w:numId w:val="19"/>
        </w:numPr>
        <w:suppressAutoHyphens/>
        <w:autoSpaceDE/>
        <w:autoSpaceDN/>
        <w:adjustRightInd/>
      </w:pPr>
      <w:r>
        <w:t xml:space="preserve">the number of resources and their </w:t>
      </w:r>
      <w:r w:rsidR="00F82910">
        <w:t xml:space="preserve">(x, y) </w:t>
      </w:r>
      <w:r>
        <w:t>coordinates in a map</w:t>
      </w:r>
      <w:r w:rsidR="00F82910">
        <w:t xml:space="preserve"> </w:t>
      </w:r>
    </w:p>
    <w:p w14:paraId="41D384BF" w14:textId="14FAED9A" w:rsidR="00F63313" w:rsidRDefault="00F63313" w:rsidP="00F63313">
      <w:pPr>
        <w:numPr>
          <w:ilvl w:val="0"/>
          <w:numId w:val="19"/>
        </w:numPr>
        <w:suppressAutoHyphens/>
        <w:autoSpaceDE/>
        <w:autoSpaceDN/>
        <w:adjustRightInd/>
      </w:pPr>
      <w:r>
        <w:t xml:space="preserve">information about each unit, including their class and their </w:t>
      </w:r>
      <w:r w:rsidR="00F82910">
        <w:t xml:space="preserve">(x, y) </w:t>
      </w:r>
      <w:r>
        <w:t>coordinates</w:t>
      </w:r>
    </w:p>
    <w:p w14:paraId="6A9873E4" w14:textId="7979F22E" w:rsidR="00F63313" w:rsidRDefault="00F82910" w:rsidP="00F63313">
      <w:pPr>
        <w:numPr>
          <w:ilvl w:val="0"/>
          <w:numId w:val="19"/>
        </w:numPr>
        <w:suppressAutoHyphens/>
        <w:autoSpaceDE/>
        <w:autoSpaceDN/>
        <w:adjustRightInd/>
      </w:pPr>
      <w:r>
        <w:t>information about each building</w:t>
      </w:r>
      <w:r w:rsidR="00F63313">
        <w:t xml:space="preserve"> and their </w:t>
      </w:r>
      <w:r>
        <w:t xml:space="preserve">(x, y) </w:t>
      </w:r>
      <w:r w:rsidR="00F63313">
        <w:t>coordinates</w:t>
      </w:r>
    </w:p>
    <w:p w14:paraId="75A2F03B" w14:textId="77777777" w:rsidR="00F63313" w:rsidRDefault="00F63313" w:rsidP="00F63313"/>
    <w:p w14:paraId="12DD327F" w14:textId="77777777" w:rsidR="00F82910" w:rsidRDefault="00F82910" w:rsidP="00F82910">
      <w:pPr>
        <w:ind w:left="360"/>
      </w:pPr>
      <w:r>
        <w:tab/>
        <w:t>This is the intuitive choice, however, t</w:t>
      </w:r>
      <w:r w:rsidR="00F63313">
        <w:t>he action and st</w:t>
      </w:r>
      <w:r>
        <w:t>ate space will be huge</w:t>
      </w:r>
    </w:p>
    <w:p w14:paraId="06E6F1B0" w14:textId="2C596032" w:rsidR="00F63313" w:rsidRDefault="00F82910" w:rsidP="00F82910">
      <w:r>
        <w:t xml:space="preserve">considering the </w:t>
      </w:r>
      <w:r w:rsidR="00F63313">
        <w:t>large amount of units and buildings</w:t>
      </w:r>
      <w:r>
        <w:t xml:space="preserve"> that can appear in the same scenario. T</w:t>
      </w:r>
      <w:r w:rsidR="00F63313">
        <w:t>he units may need to execute commands such as:</w:t>
      </w:r>
    </w:p>
    <w:p w14:paraId="64D28FED" w14:textId="5FA248AE" w:rsidR="00F63313" w:rsidRDefault="00F63313" w:rsidP="00F63313">
      <w:pPr>
        <w:numPr>
          <w:ilvl w:val="0"/>
          <w:numId w:val="20"/>
        </w:numPr>
        <w:suppressAutoHyphens/>
        <w:autoSpaceDE/>
        <w:autoSpaceDN/>
        <w:adjustRightInd/>
      </w:pPr>
      <w:r>
        <w:t xml:space="preserve">To </w:t>
      </w:r>
      <w:r w:rsidR="00F82910">
        <w:t>construct a building, indicate</w:t>
      </w:r>
      <w:r>
        <w:t xml:space="preserve"> the class of building and its coordinate</w:t>
      </w:r>
    </w:p>
    <w:p w14:paraId="7CE870A1" w14:textId="5D2CE2CE" w:rsidR="00F63313" w:rsidRDefault="00F63313" w:rsidP="00F63313">
      <w:pPr>
        <w:numPr>
          <w:ilvl w:val="0"/>
          <w:numId w:val="20"/>
        </w:numPr>
        <w:suppressAutoHyphens/>
        <w:autoSpaceDE/>
        <w:autoSpaceDN/>
        <w:adjustRightInd/>
      </w:pPr>
      <w:r>
        <w:t>T</w:t>
      </w:r>
      <w:r w:rsidR="00F82910">
        <w:t>o harvest a resource, indicate</w:t>
      </w:r>
      <w:r>
        <w:t xml:space="preserve"> the class of resource and its coordinate</w:t>
      </w:r>
    </w:p>
    <w:p w14:paraId="7C35C227" w14:textId="5BD66079" w:rsidR="00F63313" w:rsidRDefault="00F82910" w:rsidP="00F63313">
      <w:pPr>
        <w:numPr>
          <w:ilvl w:val="0"/>
          <w:numId w:val="20"/>
        </w:numPr>
        <w:suppressAutoHyphens/>
        <w:autoSpaceDE/>
        <w:autoSpaceDN/>
        <w:adjustRightInd/>
      </w:pPr>
      <w:r>
        <w:t>M</w:t>
      </w:r>
      <w:r w:rsidR="00F63313">
        <w:t xml:space="preserve">ove </w:t>
      </w:r>
      <w:r>
        <w:t xml:space="preserve">a unit </w:t>
      </w:r>
      <w:r w:rsidR="00F63313">
        <w:t>to an (x, y)-coordinate</w:t>
      </w:r>
    </w:p>
    <w:p w14:paraId="35664123" w14:textId="0E645858" w:rsidR="00F63313" w:rsidRDefault="00F82910" w:rsidP="00F63313">
      <w:pPr>
        <w:numPr>
          <w:ilvl w:val="0"/>
          <w:numId w:val="20"/>
        </w:numPr>
        <w:suppressAutoHyphens/>
        <w:autoSpaceDE/>
        <w:autoSpaceDN/>
        <w:adjustRightInd/>
      </w:pPr>
      <w:r>
        <w:lastRenderedPageBreak/>
        <w:t>A</w:t>
      </w:r>
      <w:r w:rsidR="00F63313">
        <w:t>ttack an enemy unit or structure located in an (x, y)-coordinate</w:t>
      </w:r>
    </w:p>
    <w:p w14:paraId="3A9DF2BF" w14:textId="77777777" w:rsidR="00F82910" w:rsidRDefault="00F82910" w:rsidP="00F63313"/>
    <w:p w14:paraId="0A9C197C" w14:textId="0D28B9D1" w:rsidR="00F63313" w:rsidRDefault="00F82910" w:rsidP="00F63313">
      <w:r>
        <w:t xml:space="preserve">It’s easy to </w:t>
      </w:r>
      <w:r w:rsidR="00F63313">
        <w:t xml:space="preserve">see </w:t>
      </w:r>
      <w:r>
        <w:t xml:space="preserve">how it would become </w:t>
      </w:r>
      <w:r w:rsidR="00F63313">
        <w:t xml:space="preserve">pretty hard to use reinforcement learning to control the full scope of a real-time strategy game </w:t>
      </w:r>
      <w:r>
        <w:t>in this way</w:t>
      </w:r>
      <w:r w:rsidR="00F63313">
        <w:t>. CLASSQ-L</w:t>
      </w:r>
      <w:r>
        <w:t xml:space="preserve"> </w:t>
      </w:r>
      <w:r w:rsidR="00F63313">
        <w:t>reduce</w:t>
      </w:r>
      <w:r>
        <w:t>s</w:t>
      </w:r>
      <w:r w:rsidR="00F63313">
        <w:t xml:space="preserve"> the size of state-action space by having a separate Q-table for each class of unit</w:t>
      </w:r>
      <w:r>
        <w:t>,</w:t>
      </w:r>
      <w:r w:rsidR="00F63313">
        <w:t xml:space="preserve"> and </w:t>
      </w:r>
      <w:r>
        <w:t xml:space="preserve">then </w:t>
      </w:r>
      <w:r w:rsidR="00F63313">
        <w:t>building and filtering useful state and action information that is customized for each class. Set</w:t>
      </w:r>
      <w:r>
        <w:t xml:space="preserve"> </w:t>
      </w:r>
      <w:r w:rsidR="00F63313">
        <w:t>up CLASSQ-L and train the AI for a little</w:t>
      </w:r>
      <w:r>
        <w:t xml:space="preserve"> while</w:t>
      </w:r>
      <w:r w:rsidR="00F63313">
        <w:t xml:space="preserve">, </w:t>
      </w:r>
      <w:r>
        <w:t xml:space="preserve">and </w:t>
      </w:r>
      <w:r w:rsidR="00F63313">
        <w:t xml:space="preserve">the AI will </w:t>
      </w:r>
      <w:r>
        <w:t>learn</w:t>
      </w:r>
      <w:r w:rsidR="00F63313">
        <w:t xml:space="preserve"> how to deal with severa</w:t>
      </w:r>
      <w:r>
        <w:t>l tactics like Land-Attack, Sol</w:t>
      </w:r>
      <w:r w:rsidR="00F63313">
        <w:t>d</w:t>
      </w:r>
      <w:r>
        <w:t>i</w:t>
      </w:r>
      <w:r w:rsidR="00F63313">
        <w:t xml:space="preserve">er's Rush, Knight's Rush, </w:t>
      </w:r>
      <w:r w:rsidR="0018498C">
        <w:t>and so on</w:t>
      </w:r>
      <w:r>
        <w:t xml:space="preserve">. It demonstrates </w:t>
      </w:r>
      <w:r w:rsidR="00F63313">
        <w:t xml:space="preserve">that AI using reinforcement learning in strategy games has the ability to adapt to different tactics and </w:t>
      </w:r>
      <w:r>
        <w:t>find a solution to win the game. I</w:t>
      </w:r>
      <w:r w:rsidR="00F63313">
        <w:t xml:space="preserve">t is much better than just using a script AI or a </w:t>
      </w:r>
      <w:r>
        <w:t>simple hand-coded AI, which cannot respond</w:t>
      </w:r>
      <w:r w:rsidR="00F63313">
        <w:t xml:space="preserve"> when a player keep</w:t>
      </w:r>
      <w:r>
        <w:t>s</w:t>
      </w:r>
      <w:r w:rsidR="00F63313">
        <w:t xml:space="preserve"> using one tactic to win the game.</w:t>
      </w:r>
    </w:p>
    <w:p w14:paraId="218A6AB6" w14:textId="77777777" w:rsidR="00F63313" w:rsidRDefault="00F63313" w:rsidP="00F63313"/>
    <w:p w14:paraId="562C9897" w14:textId="77777777" w:rsidR="00F63313" w:rsidRDefault="00F63313" w:rsidP="00F63313">
      <w:pPr>
        <w:pStyle w:val="Heading2"/>
      </w:pPr>
      <w:r>
        <w:t>4.3</w:t>
      </w:r>
      <w:r>
        <w:tab/>
        <w:t>Fighting games</w:t>
      </w:r>
    </w:p>
    <w:p w14:paraId="07E6B5D8" w14:textId="4B802BD6" w:rsidR="00F63313" w:rsidRDefault="00F63313" w:rsidP="00F63313">
      <w:r>
        <w:tab/>
        <w:t xml:space="preserve">It may </w:t>
      </w:r>
      <w:r w:rsidR="004627E5">
        <w:t>seem</w:t>
      </w:r>
      <w:r>
        <w:t xml:space="preserve"> odd </w:t>
      </w:r>
      <w:r w:rsidR="0054484E">
        <w:t>at first</w:t>
      </w:r>
      <w:r w:rsidR="004627E5">
        <w:t xml:space="preserve"> </w:t>
      </w:r>
      <w:r>
        <w:t xml:space="preserve">because fighting games are very different from board games and strategy games, but using reinforcement learning in fighting games is actually real and has been implemented </w:t>
      </w:r>
      <w:r w:rsidR="004627E5">
        <w:t xml:space="preserve">effectively </w:t>
      </w:r>
      <w:r>
        <w:t xml:space="preserve">in a </w:t>
      </w:r>
      <w:r w:rsidR="004627E5">
        <w:t xml:space="preserve">published </w:t>
      </w:r>
      <w:r>
        <w:t xml:space="preserve">game </w:t>
      </w:r>
      <w:r w:rsidR="004627E5">
        <w:t xml:space="preserve">title </w:t>
      </w:r>
      <w:r>
        <w:t xml:space="preserve">called </w:t>
      </w:r>
      <w:r w:rsidR="004627E5">
        <w:t>“</w:t>
      </w:r>
      <w:r>
        <w:t>Tao Feng</w:t>
      </w:r>
      <w:r w:rsidR="004627E5">
        <w:t>: Fist of the Lotus</w:t>
      </w:r>
      <w:r>
        <w:t>.</w:t>
      </w:r>
      <w:r w:rsidR="004627E5">
        <w:t>”</w:t>
      </w:r>
      <w:r>
        <w:t xml:space="preserve"> The purpose of using reinforcement learning in </w:t>
      </w:r>
      <w:r w:rsidR="004627E5">
        <w:t xml:space="preserve">a fighting game is to </w:t>
      </w:r>
      <w:r>
        <w:t>make the</w:t>
      </w:r>
      <w:r w:rsidR="004627E5">
        <w:t xml:space="preserve"> AI adapt to players' behaviors. I</w:t>
      </w:r>
      <w:r>
        <w:t>t is a very good feature that can keep the game new and challenging.</w:t>
      </w:r>
    </w:p>
    <w:p w14:paraId="38DAE2E8" w14:textId="271E61DB" w:rsidR="00F63313" w:rsidRDefault="00F63313" w:rsidP="00F63313">
      <w:r>
        <w:tab/>
        <w:t xml:space="preserve">In </w:t>
      </w:r>
      <w:r w:rsidR="00451985">
        <w:t>Tao Feng,</w:t>
      </w:r>
      <w:r>
        <w:t xml:space="preserve"> the</w:t>
      </w:r>
      <w:r w:rsidR="0054484E">
        <w:t xml:space="preserve"> algorithm they choose is SARSA.</w:t>
      </w:r>
      <w:r>
        <w:t xml:space="preserve"> </w:t>
      </w:r>
      <w:r w:rsidR="0054484E">
        <w:t>(Recall that SARSA looks at action sequences, as we discussed in a previous section.) T</w:t>
      </w:r>
      <w:r>
        <w:t>he developers' goal is to use reinforcement learnin</w:t>
      </w:r>
      <w:r w:rsidR="004627E5">
        <w:t>g to develop a learning RL agent fighter. The fighter starts at a state that can</w:t>
      </w:r>
      <w:r>
        <w:t xml:space="preserve">not even compete with a human beginner, but its skill </w:t>
      </w:r>
      <w:r w:rsidR="004627E5">
        <w:t xml:space="preserve">becomes better </w:t>
      </w:r>
      <w:r>
        <w:t>and better when the game progresses.</w:t>
      </w:r>
    </w:p>
    <w:p w14:paraId="6484F197" w14:textId="56D9485A" w:rsidR="00F63313" w:rsidRDefault="00F63313" w:rsidP="00F63313">
      <w:r>
        <w:tab/>
        <w:t xml:space="preserve">To implement reinforcement learning in this game, they need to figure out how to choose features, actions and rewards </w:t>
      </w:r>
      <w:r w:rsidR="004627E5">
        <w:t>that apply to this type of gameplay</w:t>
      </w:r>
      <w:r>
        <w:t xml:space="preserve">. </w:t>
      </w:r>
      <w:r w:rsidR="004627E5">
        <w:t>T</w:t>
      </w:r>
      <w:r>
        <w:t xml:space="preserve">here are </w:t>
      </w:r>
      <w:r w:rsidR="004627E5">
        <w:t>mainly three groups of features:</w:t>
      </w:r>
      <w:r>
        <w:t xml:space="preserve"> environment-related, opponent-related and agent-related. The environment-related feature is used for navigation in the arena, the opponent-related feature is used to react to opponent's action, and </w:t>
      </w:r>
      <w:r w:rsidR="004848AD">
        <w:t xml:space="preserve">the </w:t>
      </w:r>
      <w:r>
        <w:t>agent-related feature will gives agent's actions continuity and consistency.</w:t>
      </w:r>
    </w:p>
    <w:p w14:paraId="5B352584" w14:textId="02970512" w:rsidR="00F63313" w:rsidRDefault="00F63313" w:rsidP="00F63313">
      <w:r>
        <w:tab/>
        <w:t xml:space="preserve">For the </w:t>
      </w:r>
      <w:r w:rsidR="004848AD">
        <w:t>policy</w:t>
      </w:r>
      <w:r>
        <w:t xml:space="preserve">, instead of listing all the </w:t>
      </w:r>
      <w:r w:rsidR="004848AD">
        <w:t xml:space="preserve">possible </w:t>
      </w:r>
      <w:r>
        <w:t>action</w:t>
      </w:r>
      <w:r w:rsidR="004848AD">
        <w:t xml:space="preserve"> sequences</w:t>
      </w:r>
      <w:r>
        <w:t>, they focus on atomic action</w:t>
      </w:r>
      <w:r w:rsidR="004848AD">
        <w:t>s</w:t>
      </w:r>
      <w:r>
        <w:t xml:space="preserve"> such as simple punches, kicks, </w:t>
      </w:r>
      <w:r w:rsidR="004848AD">
        <w:t>and so on</w:t>
      </w:r>
      <w:r>
        <w:t>. With the atomic action</w:t>
      </w:r>
      <w:r w:rsidR="004848AD">
        <w:t>s</w:t>
      </w:r>
      <w:r>
        <w:t>, they construct meta actions. Also, because timing is critical in fighting games, all the action</w:t>
      </w:r>
      <w:r w:rsidR="004848AD">
        <w:t>s</w:t>
      </w:r>
      <w:r>
        <w:t xml:space="preserve"> </w:t>
      </w:r>
      <w:r w:rsidR="004848AD">
        <w:t xml:space="preserve">are associated with a time period </w:t>
      </w:r>
      <w:r w:rsidR="0054484E">
        <w:t xml:space="preserve">– for example, </w:t>
      </w:r>
      <w:r w:rsidR="004848AD">
        <w:t>“</w:t>
      </w:r>
      <w:r>
        <w:t>block25.</w:t>
      </w:r>
      <w:r w:rsidR="004848AD">
        <w:t>”</w:t>
      </w:r>
    </w:p>
    <w:p w14:paraId="20ED15DE" w14:textId="7EC33737" w:rsidR="00F63313" w:rsidRDefault="00F63313" w:rsidP="00F63313">
      <w:r>
        <w:tab/>
        <w:t xml:space="preserve">For </w:t>
      </w:r>
      <w:r w:rsidR="0054484E">
        <w:t>RL to work, the developers</w:t>
      </w:r>
      <w:r>
        <w:t xml:space="preserve"> need </w:t>
      </w:r>
      <w:r w:rsidR="0054484E">
        <w:t xml:space="preserve">some way </w:t>
      </w:r>
      <w:r>
        <w:t>to define a round</w:t>
      </w:r>
      <w:r w:rsidR="0054484E">
        <w:t xml:space="preserve"> in the real-time fighting game</w:t>
      </w:r>
      <w:r>
        <w:t xml:space="preserve">. Because the two fighters in the game are not acting in sync, they defined that if subsequent actions have been successfully selected, which means the previous action is completed, then a </w:t>
      </w:r>
      <w:r w:rsidR="0054484E">
        <w:t xml:space="preserve">new training </w:t>
      </w:r>
      <w:r>
        <w:t>round is</w:t>
      </w:r>
      <w:r w:rsidR="004848AD">
        <w:t xml:space="preserve"> over. In this case, each round </w:t>
      </w:r>
      <w:r>
        <w:t xml:space="preserve">has </w:t>
      </w:r>
      <w:r w:rsidR="004848AD">
        <w:t>a different duration;</w:t>
      </w:r>
      <w:r>
        <w:t xml:space="preserve"> </w:t>
      </w:r>
      <w:r w:rsidR="004848AD">
        <w:t xml:space="preserve">this is taken into </w:t>
      </w:r>
      <w:r>
        <w:t xml:space="preserve">account by considering </w:t>
      </w:r>
      <w:r w:rsidR="004848AD">
        <w:t xml:space="preserve">the </w:t>
      </w:r>
      <w:r>
        <w:t xml:space="preserve">rate of </w:t>
      </w:r>
      <w:r w:rsidR="004848AD">
        <w:t xml:space="preserve">the </w:t>
      </w:r>
      <w:r>
        <w:t>reward when learning.</w:t>
      </w:r>
    </w:p>
    <w:p w14:paraId="426CA21E" w14:textId="646264E4" w:rsidR="00F63313" w:rsidRDefault="0054484E" w:rsidP="00F63313">
      <w:r>
        <w:tab/>
        <w:t>In their tests</w:t>
      </w:r>
      <w:r w:rsidR="00F63313">
        <w:t xml:space="preserve"> </w:t>
      </w:r>
      <w:r w:rsidR="004848AD">
        <w:t xml:space="preserve">the creators of Tao Feng found </w:t>
      </w:r>
      <w:r w:rsidR="00F63313">
        <w:t xml:space="preserve">that by varying different reward functions, the agent can learn good policies, </w:t>
      </w:r>
      <w:r w:rsidR="004848AD">
        <w:t xml:space="preserve">and </w:t>
      </w:r>
      <w:r w:rsidR="00F63313">
        <w:t xml:space="preserve">some </w:t>
      </w:r>
      <w:r>
        <w:t xml:space="preserve">policies </w:t>
      </w:r>
      <w:r w:rsidR="00F63313">
        <w:t xml:space="preserve">result </w:t>
      </w:r>
      <w:r w:rsidR="004848AD">
        <w:t xml:space="preserve">in the </w:t>
      </w:r>
      <w:r w:rsidR="00F63313">
        <w:t>age</w:t>
      </w:r>
      <w:r w:rsidR="004848AD">
        <w:t>nt displaying</w:t>
      </w:r>
      <w:r w:rsidR="00F63313">
        <w:t xml:space="preserve"> interesting actions. Also, using reinforcement learning help</w:t>
      </w:r>
      <w:r w:rsidR="004848AD">
        <w:t>s</w:t>
      </w:r>
      <w:r w:rsidR="00F63313">
        <w:t xml:space="preserve"> identify weakn</w:t>
      </w:r>
      <w:r w:rsidR="004848AD">
        <w:t>ess</w:t>
      </w:r>
      <w:r>
        <w:t>es</w:t>
      </w:r>
      <w:r w:rsidR="004848AD">
        <w:t xml:space="preserve"> of t</w:t>
      </w:r>
      <w:r>
        <w:t>he game engine and built-in AI because</w:t>
      </w:r>
      <w:r w:rsidR="004848AD">
        <w:t xml:space="preserve"> </w:t>
      </w:r>
      <w:r w:rsidR="00F63313">
        <w:t xml:space="preserve">after training, the agent is able to find the </w:t>
      </w:r>
      <w:r>
        <w:t xml:space="preserve">“golden path” </w:t>
      </w:r>
      <w:r w:rsidR="00F63313">
        <w:t>sol</w:t>
      </w:r>
      <w:r w:rsidR="004848AD">
        <w:t>ution to defeat</w:t>
      </w:r>
      <w:r>
        <w:t>ing</w:t>
      </w:r>
      <w:r w:rsidR="004848AD">
        <w:t xml:space="preserve"> rule-based built</w:t>
      </w:r>
      <w:r w:rsidR="00F63313">
        <w:t xml:space="preserve">-in AI </w:t>
      </w:r>
      <w:r w:rsidR="004848AD">
        <w:t>quickly</w:t>
      </w:r>
      <w:r>
        <w:t xml:space="preserve">. It </w:t>
      </w:r>
      <w:r w:rsidR="00F63313">
        <w:t>keeps winning the game</w:t>
      </w:r>
      <w:r w:rsidR="004848AD">
        <w:t xml:space="preserve"> </w:t>
      </w:r>
      <w:r>
        <w:t xml:space="preserve">in the </w:t>
      </w:r>
      <w:r>
        <w:lastRenderedPageBreak/>
        <w:t xml:space="preserve">same way over and over </w:t>
      </w:r>
      <w:r w:rsidR="004848AD">
        <w:t>– just like experience</w:t>
      </w:r>
      <w:r>
        <w:t>d</w:t>
      </w:r>
      <w:r w:rsidR="004848AD">
        <w:t xml:space="preserve"> human players can do</w:t>
      </w:r>
      <w:r w:rsidR="00F63313">
        <w:t xml:space="preserve">. </w:t>
      </w:r>
      <w:r w:rsidR="004848AD">
        <w:t xml:space="preserve">So they also found out </w:t>
      </w:r>
      <w:r w:rsidR="00F63313">
        <w:t>that reinforcement learning can</w:t>
      </w:r>
      <w:r w:rsidR="000A3488">
        <w:t xml:space="preserve"> be used as a good testing tool for other types of AI.</w:t>
      </w:r>
    </w:p>
    <w:p w14:paraId="5C9422C7" w14:textId="77777777" w:rsidR="00F63313" w:rsidRDefault="00F63313" w:rsidP="00F63313"/>
    <w:p w14:paraId="3A0709E1" w14:textId="77777777" w:rsidR="00F63313" w:rsidRDefault="00F63313" w:rsidP="00F63313">
      <w:pPr>
        <w:pStyle w:val="Heading2"/>
      </w:pPr>
      <w:r>
        <w:t>4.4</w:t>
      </w:r>
      <w:r>
        <w:tab/>
        <w:t>Racing games</w:t>
      </w:r>
    </w:p>
    <w:p w14:paraId="3B12D18F" w14:textId="17AEBC70" w:rsidR="00F63313" w:rsidRDefault="00F63313" w:rsidP="00F63313">
      <w:r w:rsidRPr="00F63313">
        <w:t>For some games, it is possible that the methods to reach</w:t>
      </w:r>
      <w:r>
        <w:t xml:space="preserve"> the goal is not </w:t>
      </w:r>
      <w:r w:rsidR="000A3488">
        <w:t xml:space="preserve">readily known or </w:t>
      </w:r>
      <w:r>
        <w:t xml:space="preserve">available. For </w:t>
      </w:r>
      <w:r w:rsidR="00451985">
        <w:t>instance, in r</w:t>
      </w:r>
      <w:r w:rsidRPr="00F63313">
        <w:t>acing games, it is nearly impossible to know ho</w:t>
      </w:r>
      <w:r>
        <w:t xml:space="preserve">w to drive a car fast enough to give players </w:t>
      </w:r>
      <w:r w:rsidR="00282D3D">
        <w:t xml:space="preserve">a good </w:t>
      </w:r>
      <w:r>
        <w:t xml:space="preserve">challenge. Even if the game developers can find a professional driver to ask, or to record every action he/she takes, the scenarios </w:t>
      </w:r>
      <w:r w:rsidR="00282D3D">
        <w:t>in-game change rapidly</w:t>
      </w:r>
      <w:r>
        <w:t xml:space="preserve"> and most of </w:t>
      </w:r>
      <w:r w:rsidR="00282D3D">
        <w:t xml:space="preserve">the </w:t>
      </w:r>
      <w:r>
        <w:t>time it won't be the same</w:t>
      </w:r>
      <w:r w:rsidR="00282D3D">
        <w:t xml:space="preserve"> as the training session</w:t>
      </w:r>
      <w:r>
        <w:t xml:space="preserve">. In this case, the traditional methods will not work, </w:t>
      </w:r>
      <w:r w:rsidR="000A3488">
        <w:t xml:space="preserve">and </w:t>
      </w:r>
      <w:r>
        <w:t xml:space="preserve">there is a </w:t>
      </w:r>
      <w:r w:rsidR="000A3488">
        <w:t xml:space="preserve">better </w:t>
      </w:r>
      <w:r>
        <w:t>way to solve this problem</w:t>
      </w:r>
      <w:r w:rsidR="00282D3D">
        <w:t xml:space="preserve"> using </w:t>
      </w:r>
      <w:r>
        <w:t>reinforcement learning.</w:t>
      </w:r>
    </w:p>
    <w:p w14:paraId="5BFE261A" w14:textId="714D2844" w:rsidR="00F63313" w:rsidRDefault="00F63313" w:rsidP="00F63313">
      <w:r>
        <w:tab/>
        <w:t xml:space="preserve">To implement reinforcement learning in racing games, developers need to </w:t>
      </w:r>
      <w:r w:rsidR="00282D3D">
        <w:t xml:space="preserve">determine </w:t>
      </w:r>
      <w:r>
        <w:t>a way to represent reward function</w:t>
      </w:r>
      <w:r w:rsidR="00282D3D">
        <w:t>s</w:t>
      </w:r>
      <w:r>
        <w:t>, actions and other information that reinforcement learning needs to know about</w:t>
      </w:r>
      <w:r w:rsidR="00282D3D">
        <w:t xml:space="preserve"> but with cars on a track</w:t>
      </w:r>
      <w:r>
        <w:t xml:space="preserve">. For example, the reward can be the time that the car takes to finish a </w:t>
      </w:r>
      <w:r w:rsidR="00282D3D">
        <w:t>race</w:t>
      </w:r>
      <w:r>
        <w:t xml:space="preserve">, or the time it takes to pass </w:t>
      </w:r>
      <w:r w:rsidR="00282D3D">
        <w:t xml:space="preserve">an </w:t>
      </w:r>
      <w:r>
        <w:t xml:space="preserve">area of the track; the actions can be similar to the actions in fighting games, </w:t>
      </w:r>
      <w:r w:rsidR="00282D3D">
        <w:t xml:space="preserve">using atomic </w:t>
      </w:r>
      <w:r>
        <w:t xml:space="preserve">actions like brake, accelerate, turn left/right, </w:t>
      </w:r>
      <w:r w:rsidR="003129D6">
        <w:t>etc.</w:t>
      </w:r>
      <w:r w:rsidR="00282D3D">
        <w:t xml:space="preserve"> </w:t>
      </w:r>
      <w:r w:rsidR="003129D6">
        <w:t>T</w:t>
      </w:r>
      <w:r>
        <w:t xml:space="preserve">hen </w:t>
      </w:r>
      <w:r w:rsidR="003129D6">
        <w:t xml:space="preserve">we use these atomic </w:t>
      </w:r>
      <w:r>
        <w:t>actions to construct complicate</w:t>
      </w:r>
      <w:r w:rsidR="00282D3D">
        <w:t>d</w:t>
      </w:r>
      <w:r>
        <w:t xml:space="preserve"> action</w:t>
      </w:r>
      <w:r w:rsidR="00282D3D">
        <w:t>s</w:t>
      </w:r>
      <w:r>
        <w:t xml:space="preserve"> like drifting. Also, like </w:t>
      </w:r>
      <w:r w:rsidR="00282D3D">
        <w:t>fighting games, every action</w:t>
      </w:r>
      <w:r>
        <w:t xml:space="preserve"> should </w:t>
      </w:r>
      <w:r w:rsidR="003129D6">
        <w:t xml:space="preserve">be </w:t>
      </w:r>
      <w:r>
        <w:t>a</w:t>
      </w:r>
      <w:r w:rsidR="00282D3D">
        <w:t xml:space="preserve">ssociated with a time parameter. With racing games, you also have </w:t>
      </w:r>
      <w:r>
        <w:t xml:space="preserve">a degree parameter because in real life, drivers can turn the steering wheel </w:t>
      </w:r>
      <w:r w:rsidR="00282D3D">
        <w:t>to different angles at different rates</w:t>
      </w:r>
      <w:r>
        <w:t xml:space="preserve">. After all the pre-requisites are met, </w:t>
      </w:r>
      <w:r w:rsidR="00282D3D">
        <w:t xml:space="preserve">the next step is to train an </w:t>
      </w:r>
      <w:r>
        <w:t xml:space="preserve">AI driver </w:t>
      </w:r>
      <w:r w:rsidR="00282D3D">
        <w:t xml:space="preserve">on </w:t>
      </w:r>
      <w:r>
        <w:t xml:space="preserve">the track. </w:t>
      </w:r>
    </w:p>
    <w:p w14:paraId="40089467" w14:textId="7AEC6759" w:rsidR="00F63313" w:rsidRDefault="00F63313" w:rsidP="00F63313">
      <w:r>
        <w:tab/>
        <w:t>In the game Project Gotham Racing 3</w:t>
      </w:r>
      <w:r w:rsidR="00282D3D">
        <w:t xml:space="preserve"> </w:t>
      </w:r>
      <w:r>
        <w:t xml:space="preserve">(PGR3), reinforcement learning </w:t>
      </w:r>
      <w:r w:rsidR="00282D3D">
        <w:t xml:space="preserve">was successfully </w:t>
      </w:r>
      <w:r>
        <w:t>used for training its AI driver</w:t>
      </w:r>
      <w:r w:rsidR="00282D3D">
        <w:t>s</w:t>
      </w:r>
      <w:r>
        <w:t xml:space="preserve">. In their game, </w:t>
      </w:r>
      <w:r w:rsidR="00282D3D">
        <w:t xml:space="preserve">the developers of PGR3 </w:t>
      </w:r>
      <w:r>
        <w:t>use</w:t>
      </w:r>
      <w:r w:rsidR="00282D3D">
        <w:t>d</w:t>
      </w:r>
      <w:r>
        <w:t xml:space="preserve"> reinforcement learning to adjust AI drivers' steering behavior so that they can get the shortest possible lap time.</w:t>
      </w:r>
    </w:p>
    <w:p w14:paraId="24320EE8" w14:textId="77777777" w:rsidR="00F63313" w:rsidRDefault="00F63313" w:rsidP="00F63313"/>
    <w:p w14:paraId="2F72ABCE" w14:textId="77777777" w:rsidR="00F63313" w:rsidRDefault="00F63313" w:rsidP="00F63313">
      <w:pPr>
        <w:pStyle w:val="Heading2"/>
      </w:pPr>
      <w:r>
        <w:t>4.5</w:t>
      </w:r>
      <w:r>
        <w:tab/>
        <w:t>Future use of reinforcement learning in games</w:t>
      </w:r>
    </w:p>
    <w:p w14:paraId="5D35C94A" w14:textId="225FC5D6" w:rsidR="00F63313" w:rsidRDefault="00F63313" w:rsidP="00F63313">
      <w:r>
        <w:t>Reinforcement learning has a hu</w:t>
      </w:r>
      <w:r w:rsidR="00FF6AA5">
        <w:t>ge potential in game industry. A</w:t>
      </w:r>
      <w:r>
        <w:t>lthough it is not commonly used, there is a lot of research that show how reinforcement learning can associate with games in many ways and give the AI better perform</w:t>
      </w:r>
      <w:r w:rsidR="00FF6AA5">
        <w:t>ance</w:t>
      </w:r>
      <w:r>
        <w:t xml:space="preserve">. </w:t>
      </w:r>
    </w:p>
    <w:p w14:paraId="7377F259" w14:textId="040D0647" w:rsidR="00F63313" w:rsidRDefault="00F63313" w:rsidP="00F63313">
      <w:r>
        <w:tab/>
      </w:r>
      <w:r w:rsidR="00FF6AA5">
        <w:t xml:space="preserve">Earlier we discussed how </w:t>
      </w:r>
      <w:r>
        <w:t xml:space="preserve">reinforcement learning can be </w:t>
      </w:r>
      <w:r w:rsidR="00FF6AA5">
        <w:t xml:space="preserve">applied to </w:t>
      </w:r>
      <w:r>
        <w:t xml:space="preserve">strategy games, </w:t>
      </w:r>
      <w:r w:rsidR="00FF6AA5">
        <w:t xml:space="preserve">for example, the </w:t>
      </w:r>
      <w:r>
        <w:t>CLASSQ-L application shows that AI trained with reinforcement learning can be used to make some simple decision</w:t>
      </w:r>
      <w:r w:rsidR="00FF6AA5">
        <w:t>s</w:t>
      </w:r>
      <w:r>
        <w:t xml:space="preserve">. However, there is a lot </w:t>
      </w:r>
      <w:r w:rsidR="00FF6AA5">
        <w:t xml:space="preserve">of </w:t>
      </w:r>
      <w:r>
        <w:t xml:space="preserve">research </w:t>
      </w:r>
      <w:r w:rsidR="00FF6AA5">
        <w:t xml:space="preserve">currently happening to </w:t>
      </w:r>
      <w:r>
        <w:t>show that the AI train</w:t>
      </w:r>
      <w:r w:rsidR="00FF6AA5">
        <w:t>ed</w:t>
      </w:r>
      <w:r>
        <w:t xml:space="preserve"> with reinforcement learning can not only make simple decision</w:t>
      </w:r>
      <w:r w:rsidR="00FF6AA5">
        <w:t>s</w:t>
      </w:r>
      <w:r>
        <w:t xml:space="preserve"> like it does in Wargus, </w:t>
      </w:r>
      <w:r w:rsidR="00FF6AA5">
        <w:t xml:space="preserve">but </w:t>
      </w:r>
      <w:r>
        <w:t>it can also make high-level complicate</w:t>
      </w:r>
      <w:r w:rsidR="00FF6AA5">
        <w:t>d</w:t>
      </w:r>
      <w:r>
        <w:t xml:space="preserve"> decisions, like playing the game Civilization IV.</w:t>
      </w:r>
    </w:p>
    <w:p w14:paraId="5B9931B2" w14:textId="2BE4DD36" w:rsidR="00F63313" w:rsidRDefault="00F63313" w:rsidP="00F63313">
      <w:r>
        <w:tab/>
        <w:t xml:space="preserve">In Civilization IV, an AI </w:t>
      </w:r>
      <w:r w:rsidR="00FF6AA5">
        <w:t xml:space="preserve">must </w:t>
      </w:r>
      <w:r>
        <w:t xml:space="preserve">not only worry about resources, buildings, </w:t>
      </w:r>
      <w:r w:rsidR="00AD496F">
        <w:t>and units;</w:t>
      </w:r>
      <w:r>
        <w:t xml:space="preserve"> it also need</w:t>
      </w:r>
      <w:r w:rsidR="00FF6AA5">
        <w:t xml:space="preserve">s to consider diplomacy with other AIs and/or players. A game of this complexity is </w:t>
      </w:r>
      <w:r w:rsidR="00AD496F">
        <w:t xml:space="preserve">difficult </w:t>
      </w:r>
      <w:r w:rsidR="00FF6AA5">
        <w:t xml:space="preserve">enough to give most human players pause, especially </w:t>
      </w:r>
      <w:r w:rsidR="00AD496F">
        <w:t xml:space="preserve">when they are first </w:t>
      </w:r>
      <w:r w:rsidR="00FF6AA5">
        <w:t xml:space="preserve">learning how to play. However, in </w:t>
      </w:r>
      <w:r>
        <w:t xml:space="preserve">[Christopher 10], the researchers find a way to use reinforcement learning to train the AI in order to make high-level decisions. </w:t>
      </w:r>
      <w:r w:rsidR="00FF6AA5">
        <w:t>During each game, the AI will observe</w:t>
      </w:r>
      <w:r>
        <w:t xml:space="preserve"> current information, and make </w:t>
      </w:r>
      <w:r w:rsidR="00FF6AA5">
        <w:t xml:space="preserve">a </w:t>
      </w:r>
      <w:r>
        <w:t xml:space="preserve">decision according to the leader it represents. </w:t>
      </w:r>
      <w:r w:rsidR="00AD496F">
        <w:t>T</w:t>
      </w:r>
      <w:r>
        <w:t xml:space="preserve">he whole process </w:t>
      </w:r>
      <w:r w:rsidR="00AD496F">
        <w:t xml:space="preserve">is repeated on subsequent steps up </w:t>
      </w:r>
      <w:r>
        <w:t xml:space="preserve">until the game ends. </w:t>
      </w:r>
      <w:r w:rsidR="00FF6AA5">
        <w:t>W</w:t>
      </w:r>
      <w:r>
        <w:t xml:space="preserve">hen the game is </w:t>
      </w:r>
      <w:r>
        <w:lastRenderedPageBreak/>
        <w:t xml:space="preserve">played again, the learning </w:t>
      </w:r>
      <w:r w:rsidR="00FF6AA5">
        <w:t xml:space="preserve">is </w:t>
      </w:r>
      <w:r>
        <w:t>continued</w:t>
      </w:r>
      <w:r w:rsidR="00FF6AA5">
        <w:t xml:space="preserve"> and results are improved</w:t>
      </w:r>
      <w:r>
        <w:t>.</w:t>
      </w:r>
    </w:p>
    <w:p w14:paraId="1F147320" w14:textId="734A9ED2" w:rsidR="00F63313" w:rsidRDefault="00F63313" w:rsidP="00F63313">
      <w:r>
        <w:tab/>
        <w:t xml:space="preserve">In comparison to </w:t>
      </w:r>
      <w:r w:rsidR="00FF6AA5">
        <w:t>earlier work, this</w:t>
      </w:r>
      <w:r>
        <w:t xml:space="preserve"> research show</w:t>
      </w:r>
      <w:r w:rsidR="00FF6AA5">
        <w:t>s</w:t>
      </w:r>
      <w:r>
        <w:t xml:space="preserve"> more </w:t>
      </w:r>
      <w:r w:rsidR="00FF6AA5">
        <w:t xml:space="preserve">of the </w:t>
      </w:r>
      <w:r>
        <w:t>potential reinforcement learning</w:t>
      </w:r>
      <w:r w:rsidR="00FF6AA5">
        <w:t xml:space="preserve"> has for improving games</w:t>
      </w:r>
      <w:r>
        <w:t xml:space="preserve">. For example, </w:t>
      </w:r>
      <w:r>
        <w:rPr>
          <w:rFonts w:ascii="Liberation Serif" w:hAnsi="Liberation Serif"/>
          <w:szCs w:val="24"/>
        </w:rPr>
        <w:t xml:space="preserve">unlike the planning approaches for strategy games, their approach tackles the complete problem rather than just resource gathering or attacking. Also, they use learning to adapt a policy based on the conditions of the </w:t>
      </w:r>
      <w:r w:rsidR="00AD496F">
        <w:rPr>
          <w:rFonts w:ascii="Liberation Serif" w:hAnsi="Liberation Serif"/>
          <w:szCs w:val="24"/>
        </w:rPr>
        <w:t xml:space="preserve">current </w:t>
      </w:r>
      <w:r>
        <w:rPr>
          <w:rFonts w:ascii="Liberation Serif" w:hAnsi="Liberation Serif"/>
          <w:szCs w:val="24"/>
        </w:rPr>
        <w:t xml:space="preserve">game and the strategy of their opponents. In contrast to </w:t>
      </w:r>
      <w:r w:rsidR="00AD496F">
        <w:rPr>
          <w:rFonts w:ascii="Liberation Serif" w:hAnsi="Liberation Serif"/>
          <w:szCs w:val="24"/>
        </w:rPr>
        <w:t xml:space="preserve">game </w:t>
      </w:r>
      <w:r>
        <w:rPr>
          <w:rFonts w:ascii="Liberation Serif" w:hAnsi="Liberation Serif"/>
          <w:szCs w:val="24"/>
        </w:rPr>
        <w:t xml:space="preserve">theoretic approaches, their method can learn to switch the strategy during the game rather than simply choosing a fixed policy for the whole game. Also, unlike previous learning methods, their research is about </w:t>
      </w:r>
      <w:r w:rsidR="00771B55">
        <w:rPr>
          <w:rFonts w:ascii="Liberation Serif" w:hAnsi="Liberation Serif"/>
          <w:szCs w:val="24"/>
        </w:rPr>
        <w:t xml:space="preserve">solving </w:t>
      </w:r>
      <w:r>
        <w:rPr>
          <w:rFonts w:ascii="Liberation Serif" w:hAnsi="Liberation Serif"/>
          <w:szCs w:val="24"/>
        </w:rPr>
        <w:t xml:space="preserve">the more complex problem of </w:t>
      </w:r>
      <w:r w:rsidR="00771B55">
        <w:rPr>
          <w:rFonts w:ascii="Liberation Serif" w:hAnsi="Liberation Serif"/>
          <w:szCs w:val="24"/>
        </w:rPr>
        <w:t xml:space="preserve">playing </w:t>
      </w:r>
      <w:r>
        <w:rPr>
          <w:rFonts w:ascii="Liberation Serif" w:hAnsi="Liberation Serif"/>
          <w:szCs w:val="24"/>
        </w:rPr>
        <w:t>a complete strategy game</w:t>
      </w:r>
      <w:r w:rsidR="00771B55">
        <w:rPr>
          <w:rFonts w:ascii="Liberation Serif" w:hAnsi="Liberation Serif"/>
          <w:szCs w:val="24"/>
        </w:rPr>
        <w:t xml:space="preserve"> rather than optimizing individual parts of that game</w:t>
      </w:r>
      <w:r>
        <w:rPr>
          <w:rFonts w:ascii="Liberation Serif" w:hAnsi="Liberation Serif"/>
          <w:szCs w:val="24"/>
        </w:rPr>
        <w:t>.</w:t>
      </w:r>
    </w:p>
    <w:p w14:paraId="6E9156F5" w14:textId="0E413FD5" w:rsidR="00F63313" w:rsidRDefault="00F63313" w:rsidP="00F63313">
      <w:r>
        <w:rPr>
          <w:rFonts w:ascii="Liberation Serif" w:hAnsi="Liberation Serif"/>
          <w:szCs w:val="24"/>
        </w:rPr>
        <w:tab/>
      </w:r>
      <w:r w:rsidR="00771B55">
        <w:rPr>
          <w:rFonts w:ascii="Liberation Serif" w:hAnsi="Liberation Serif"/>
          <w:szCs w:val="24"/>
        </w:rPr>
        <w:t>New research also</w:t>
      </w:r>
      <w:r>
        <w:rPr>
          <w:rFonts w:ascii="Liberation Serif" w:hAnsi="Liberation Serif"/>
          <w:szCs w:val="24"/>
        </w:rPr>
        <w:t xml:space="preserve"> show</w:t>
      </w:r>
      <w:r w:rsidR="00771B55">
        <w:rPr>
          <w:rFonts w:ascii="Liberation Serif" w:hAnsi="Liberation Serif"/>
          <w:szCs w:val="24"/>
        </w:rPr>
        <w:t>s</w:t>
      </w:r>
      <w:r>
        <w:rPr>
          <w:rFonts w:ascii="Liberation Serif" w:hAnsi="Liberation Serif"/>
          <w:szCs w:val="24"/>
        </w:rPr>
        <w:t xml:space="preserve"> </w:t>
      </w:r>
      <w:r w:rsidR="00771B55">
        <w:rPr>
          <w:rFonts w:ascii="Liberation Serif" w:hAnsi="Liberation Serif"/>
          <w:szCs w:val="24"/>
        </w:rPr>
        <w:t>how more types of games can involve</w:t>
      </w:r>
      <w:r>
        <w:rPr>
          <w:rFonts w:ascii="Liberation Serif" w:hAnsi="Liberation Serif"/>
          <w:szCs w:val="24"/>
        </w:rPr>
        <w:t xml:space="preserve"> reinforcement learning. For example, shooter games.</w:t>
      </w:r>
      <w:r w:rsidR="00771B55">
        <w:rPr>
          <w:rFonts w:ascii="Liberation Serif" w:hAnsi="Liberation Serif"/>
          <w:szCs w:val="24"/>
        </w:rPr>
        <w:t xml:space="preserve"> </w:t>
      </w:r>
      <w:r>
        <w:rPr>
          <w:rFonts w:ascii="Liberation Serif" w:hAnsi="Liberation Serif"/>
          <w:szCs w:val="24"/>
        </w:rPr>
        <w:t xml:space="preserve">There </w:t>
      </w:r>
      <w:r w:rsidR="00771B55">
        <w:rPr>
          <w:rFonts w:ascii="Liberation Serif" w:hAnsi="Liberation Serif"/>
          <w:szCs w:val="24"/>
        </w:rPr>
        <w:t xml:space="preserve">is now </w:t>
      </w:r>
      <w:r>
        <w:rPr>
          <w:rFonts w:ascii="Liberation Serif" w:hAnsi="Liberation Serif"/>
          <w:szCs w:val="24"/>
        </w:rPr>
        <w:t>research show</w:t>
      </w:r>
      <w:r w:rsidR="00771B55">
        <w:rPr>
          <w:rFonts w:ascii="Liberation Serif" w:hAnsi="Liberation Serif"/>
          <w:szCs w:val="24"/>
        </w:rPr>
        <w:t>ing</w:t>
      </w:r>
      <w:r>
        <w:rPr>
          <w:rFonts w:ascii="Liberation Serif" w:hAnsi="Liberation Serif"/>
          <w:szCs w:val="24"/>
        </w:rPr>
        <w:t xml:space="preserve"> that reinforcement learning can be use</w:t>
      </w:r>
      <w:r w:rsidR="00E57696">
        <w:rPr>
          <w:rFonts w:ascii="Liberation Serif" w:hAnsi="Liberation Serif"/>
          <w:szCs w:val="24"/>
        </w:rPr>
        <w:t>d</w:t>
      </w:r>
      <w:r>
        <w:rPr>
          <w:rFonts w:ascii="Liberation Serif" w:hAnsi="Liberation Serif"/>
          <w:szCs w:val="24"/>
        </w:rPr>
        <w:t xml:space="preserve"> to learn the FPS bot behaviors of navigation and comba</w:t>
      </w:r>
      <w:r w:rsidR="00771B55">
        <w:rPr>
          <w:rFonts w:ascii="Liberation Serif" w:hAnsi="Liberation Serif"/>
          <w:szCs w:val="24"/>
        </w:rPr>
        <w:t>t</w:t>
      </w:r>
      <w:r w:rsidR="00451985">
        <w:rPr>
          <w:rFonts w:ascii="Liberation Serif" w:hAnsi="Liberation Serif"/>
          <w:szCs w:val="24"/>
        </w:rPr>
        <w:t xml:space="preserve"> </w:t>
      </w:r>
      <w:r w:rsidR="00771B55">
        <w:rPr>
          <w:rFonts w:ascii="Liberation Serif" w:hAnsi="Liberation Serif"/>
          <w:szCs w:val="24"/>
        </w:rPr>
        <w:t>[Michelle 11], there is also research showing</w:t>
      </w:r>
      <w:r>
        <w:rPr>
          <w:rFonts w:ascii="Liberation Serif" w:hAnsi="Liberation Serif"/>
          <w:szCs w:val="24"/>
        </w:rPr>
        <w:t xml:space="preserve"> that reinforcement learning can be used to significantly generate adaptive team tactics</w:t>
      </w:r>
      <w:r w:rsidR="00AD496F">
        <w:rPr>
          <w:rFonts w:ascii="Liberation Serif" w:hAnsi="Liberation Serif"/>
          <w:szCs w:val="24"/>
        </w:rPr>
        <w:t xml:space="preserve"> </w:t>
      </w:r>
      <w:r>
        <w:rPr>
          <w:rFonts w:ascii="Liberation Serif" w:hAnsi="Liberation Serif"/>
          <w:szCs w:val="24"/>
        </w:rPr>
        <w:t xml:space="preserve">[Megan], and </w:t>
      </w:r>
      <w:r w:rsidR="00AD496F">
        <w:rPr>
          <w:rFonts w:ascii="Liberation Serif" w:hAnsi="Liberation Serif"/>
          <w:szCs w:val="24"/>
        </w:rPr>
        <w:t xml:space="preserve">it </w:t>
      </w:r>
      <w:r>
        <w:rPr>
          <w:rFonts w:ascii="Liberation Serif" w:hAnsi="Liberation Serif"/>
          <w:szCs w:val="24"/>
        </w:rPr>
        <w:t xml:space="preserve">has been tested in the domination games in Unreal Tournament. </w:t>
      </w:r>
    </w:p>
    <w:p w14:paraId="46545B89" w14:textId="2281BFD6" w:rsidR="00451985" w:rsidRDefault="00F63313" w:rsidP="00451985">
      <w:pPr>
        <w:rPr>
          <w:rFonts w:ascii="Liberation Serif" w:hAnsi="Liberation Serif"/>
          <w:szCs w:val="24"/>
        </w:rPr>
      </w:pPr>
      <w:r>
        <w:rPr>
          <w:rFonts w:ascii="Liberation Serif" w:hAnsi="Liberation Serif"/>
          <w:szCs w:val="24"/>
        </w:rPr>
        <w:tab/>
      </w:r>
      <w:r w:rsidR="00771B55">
        <w:rPr>
          <w:rFonts w:ascii="Liberation Serif" w:hAnsi="Liberation Serif"/>
          <w:szCs w:val="24"/>
        </w:rPr>
        <w:t xml:space="preserve">With all this </w:t>
      </w:r>
      <w:r>
        <w:rPr>
          <w:rFonts w:ascii="Liberation Serif" w:hAnsi="Liberation Serif"/>
          <w:szCs w:val="24"/>
        </w:rPr>
        <w:t xml:space="preserve">research about using reinforcement learning in games, and </w:t>
      </w:r>
      <w:r w:rsidR="00771B55">
        <w:rPr>
          <w:rFonts w:ascii="Liberation Serif" w:hAnsi="Liberation Serif"/>
          <w:szCs w:val="24"/>
        </w:rPr>
        <w:t xml:space="preserve">research leading to implementations in successful titles, reinforcement learning </w:t>
      </w:r>
      <w:r>
        <w:rPr>
          <w:rFonts w:ascii="Liberation Serif" w:hAnsi="Liberation Serif"/>
          <w:szCs w:val="24"/>
        </w:rPr>
        <w:t xml:space="preserve">technology </w:t>
      </w:r>
      <w:r w:rsidR="00771B55">
        <w:rPr>
          <w:rFonts w:ascii="Liberation Serif" w:hAnsi="Liberation Serif"/>
          <w:szCs w:val="24"/>
        </w:rPr>
        <w:t>is starting to see growth in its proven ability to improve game AIs</w:t>
      </w:r>
      <w:r w:rsidR="00AD496F">
        <w:rPr>
          <w:rFonts w:ascii="Liberation Serif" w:hAnsi="Liberation Serif"/>
          <w:szCs w:val="24"/>
        </w:rPr>
        <w:t xml:space="preserve">. Reinforcement learning makes AI agents </w:t>
      </w:r>
      <w:r>
        <w:rPr>
          <w:rFonts w:ascii="Liberation Serif" w:hAnsi="Liberation Serif"/>
          <w:szCs w:val="24"/>
        </w:rPr>
        <w:t xml:space="preserve">more </w:t>
      </w:r>
      <w:r w:rsidR="00771B55">
        <w:rPr>
          <w:rFonts w:ascii="Liberation Serif" w:hAnsi="Liberation Serif"/>
          <w:szCs w:val="24"/>
        </w:rPr>
        <w:t>dynamic, adaptable</w:t>
      </w:r>
      <w:r>
        <w:rPr>
          <w:rFonts w:ascii="Liberation Serif" w:hAnsi="Liberation Serif"/>
          <w:szCs w:val="24"/>
        </w:rPr>
        <w:t xml:space="preserve">, </w:t>
      </w:r>
      <w:r w:rsidR="00771B55">
        <w:rPr>
          <w:rFonts w:ascii="Liberation Serif" w:hAnsi="Liberation Serif"/>
          <w:szCs w:val="24"/>
        </w:rPr>
        <w:t>and challenging, and it</w:t>
      </w:r>
      <w:r>
        <w:rPr>
          <w:rFonts w:ascii="Liberation Serif" w:hAnsi="Liberation Serif"/>
          <w:szCs w:val="24"/>
        </w:rPr>
        <w:t xml:space="preserve"> can be a good way to provide a better gaming experience</w:t>
      </w:r>
      <w:r w:rsidR="00D7318B">
        <w:rPr>
          <w:rFonts w:ascii="Liberation Serif" w:hAnsi="Liberation Serif"/>
          <w:szCs w:val="24"/>
        </w:rPr>
        <w:t xml:space="preserve"> to players</w:t>
      </w:r>
      <w:r w:rsidR="00451985">
        <w:rPr>
          <w:rFonts w:ascii="Liberation Serif" w:hAnsi="Liberation Serif"/>
          <w:szCs w:val="24"/>
        </w:rPr>
        <w:t>.</w:t>
      </w:r>
    </w:p>
    <w:p w14:paraId="4EDB64EE" w14:textId="77777777" w:rsidR="00451985" w:rsidRDefault="00451985" w:rsidP="00451985">
      <w:pPr>
        <w:rPr>
          <w:rFonts w:ascii="Liberation Serif" w:hAnsi="Liberation Serif"/>
          <w:szCs w:val="24"/>
        </w:rPr>
      </w:pPr>
    </w:p>
    <w:p w14:paraId="5A06B3D6" w14:textId="2D486F1D" w:rsidR="00F63313" w:rsidRDefault="00F63313" w:rsidP="00451985">
      <w:pPr>
        <w:pStyle w:val="Heading1"/>
      </w:pPr>
      <w:r>
        <w:t>5</w:t>
      </w:r>
      <w:r>
        <w:tab/>
        <w:t>References</w:t>
      </w:r>
    </w:p>
    <w:p w14:paraId="4E2E113A" w14:textId="77777777" w:rsidR="00F63313" w:rsidRDefault="00F63313" w:rsidP="00F63313">
      <w:pPr>
        <w:rPr>
          <w:rStyle w:val="InternetLink"/>
        </w:rPr>
      </w:pPr>
      <w:r>
        <w:t xml:space="preserve">[Imran 04] Imran Ghory. 2004. Reinforcement learning in board games. </w:t>
      </w:r>
      <w:hyperlink r:id="rId9">
        <w:r>
          <w:rPr>
            <w:rStyle w:val="InternetLink"/>
          </w:rPr>
          <w:t>www.cs.bris.ac.uk/Publications/Papers</w:t>
        </w:r>
      </w:hyperlink>
    </w:p>
    <w:p w14:paraId="5857BAE8" w14:textId="77777777" w:rsidR="00F63313" w:rsidRDefault="00F63313" w:rsidP="00F63313"/>
    <w:p w14:paraId="38AA3225" w14:textId="77777777" w:rsidR="00F63313" w:rsidRDefault="00F63313" w:rsidP="00F63313">
      <w:pPr>
        <w:rPr>
          <w:rStyle w:val="InternetLink"/>
        </w:rPr>
      </w:pPr>
      <w:r>
        <w:t xml:space="preserve">[Marco 07]Marco A. Wiering, Jan Peter Patist, and Henk Mannen. 2007. Learing to play board games using temporal difference methods. </w:t>
      </w:r>
      <w:hyperlink r:id="rId10">
        <w:r>
          <w:rPr>
            <w:rStyle w:val="InternetLink"/>
          </w:rPr>
          <w:t>www.ai.rug.nl/~mwiering/GROUP/ARTICLES/</w:t>
        </w:r>
      </w:hyperlink>
    </w:p>
    <w:p w14:paraId="74528370" w14:textId="77777777" w:rsidR="00F63313" w:rsidRDefault="00F63313" w:rsidP="00F63313"/>
    <w:p w14:paraId="1C896344" w14:textId="77777777" w:rsidR="00F63313" w:rsidRDefault="00F63313" w:rsidP="00F63313">
      <w:r>
        <w:rPr>
          <w:rFonts w:ascii="Liberation Serif" w:hAnsi="Liberation Serif"/>
        </w:rPr>
        <w:t xml:space="preserve">[Ulit 12]Ulit Jaidee and Héctor Muñoz-Avila. 2012. </w:t>
      </w:r>
      <w:r>
        <w:rPr>
          <w:rFonts w:ascii="Liberation Serif" w:hAnsi="Liberation Serif"/>
          <w:szCs w:val="24"/>
        </w:rPr>
        <w:t xml:space="preserve">CLASSQ-L: A Q-Learning Algorithm for Adversarial Real-Time Strategy Games.  Artificial Intelligence in Adversarial Real-Time Games: Papers from the 2012 AIIDE Workshop AAAI Technical Report WS-12-15 </w:t>
      </w:r>
    </w:p>
    <w:p w14:paraId="5DB1D9AE" w14:textId="77777777" w:rsidR="00F63313" w:rsidRDefault="00F63313" w:rsidP="00F63313"/>
    <w:p w14:paraId="0AF8C7F9" w14:textId="77777777" w:rsidR="00F63313" w:rsidRDefault="00F63313" w:rsidP="00F63313">
      <w:r>
        <w:t>[Thore]Thore Graepel, Ralf Herbrich, and Julian Gold. LEARNING TO FIGHT. Microsoft research.</w:t>
      </w:r>
    </w:p>
    <w:p w14:paraId="051C542F" w14:textId="77777777" w:rsidR="00F63313" w:rsidRDefault="00F63313" w:rsidP="00F63313"/>
    <w:p w14:paraId="2AD62F72" w14:textId="77777777" w:rsidR="00F63313" w:rsidRDefault="00F63313" w:rsidP="00F63313">
      <w:r>
        <w:t>[Christopher 10]Christopher Amato, Guy Shani. 2010. High-level Reinforcement Learning in Strategy Games.</w:t>
      </w:r>
    </w:p>
    <w:p w14:paraId="75E6EDDF" w14:textId="77777777" w:rsidR="00F63313" w:rsidRDefault="00F63313" w:rsidP="00F63313"/>
    <w:p w14:paraId="37406C76" w14:textId="77777777" w:rsidR="00F63313" w:rsidRDefault="00F63313" w:rsidP="00F63313">
      <w:r>
        <w:t xml:space="preserve">[Michelle 11]Michelle McPartland and Marcus Gallagher. 2011. Reinforcement Learning in First Person Shooter Games. </w:t>
      </w:r>
      <w:r>
        <w:rPr>
          <w:rFonts w:ascii="Liberation Serif" w:hAnsi="Liberation Serif"/>
          <w:szCs w:val="24"/>
        </w:rPr>
        <w:t>IEEE TRANSACTIONS ON COMPUTATIONAL INTELLIGENCE AND AI IN GAMES, VOL. 3, NO. 1, MARCH 2011, Page 43</w:t>
      </w:r>
    </w:p>
    <w:p w14:paraId="3D8DCCCD" w14:textId="77777777" w:rsidR="00F63313" w:rsidRDefault="00F63313" w:rsidP="00F63313"/>
    <w:p w14:paraId="03F69776" w14:textId="77777777" w:rsidR="00F63313" w:rsidRDefault="00F63313" w:rsidP="00F63313">
      <w:r>
        <w:rPr>
          <w:rFonts w:ascii="Liberation Serif" w:hAnsi="Liberation Serif"/>
          <w:szCs w:val="24"/>
        </w:rPr>
        <w:t xml:space="preserve">[Megan]Megan Smith, Stephen Lee-Urban and Héctor Muñoz-Avila. RETALIATE: Learning Winning Policies in First-Person Shooter Games </w:t>
      </w:r>
    </w:p>
    <w:p w14:paraId="261D4C2E" w14:textId="77777777" w:rsidR="00F63313" w:rsidRDefault="00F63313" w:rsidP="00F63313"/>
    <w:p w14:paraId="4D005109" w14:textId="77777777" w:rsidR="00F63313" w:rsidRDefault="00F63313" w:rsidP="00F63313"/>
    <w:p w14:paraId="20319552" w14:textId="77777777" w:rsidR="00DB3D3E" w:rsidRDefault="00DB3D3E"/>
    <w:sectPr w:rsidR="00DB3D3E" w:rsidSect="00AC5472">
      <w:headerReference w:type="even" r:id="rId11"/>
      <w:headerReference w:type="default" r:id="rId12"/>
      <w:footerReference w:type="even" r:id="rId13"/>
      <w:footerReference w:type="default" r:id="rId14"/>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FD219" w14:textId="77777777" w:rsidR="00C707B1" w:rsidRDefault="00C707B1">
      <w:r>
        <w:separator/>
      </w:r>
    </w:p>
  </w:endnote>
  <w:endnote w:type="continuationSeparator" w:id="0">
    <w:p w14:paraId="7EA19E69" w14:textId="77777777" w:rsidR="00C707B1" w:rsidRDefault="00C7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B7A92" w14:textId="77777777" w:rsidR="00E7218A" w:rsidRDefault="00E7218A">
    <w:pPr>
      <w:pStyle w:val="Footer"/>
      <w:framePr w:wrap="around" w:vAnchor="text" w:hAnchor="margin" w:xAlign="right" w:y="1"/>
    </w:pPr>
    <w:r>
      <w:fldChar w:fldCharType="begin"/>
    </w:r>
    <w:r>
      <w:instrText xml:space="preserve">PAGE  </w:instrText>
    </w:r>
    <w:r>
      <w:fldChar w:fldCharType="end"/>
    </w:r>
  </w:p>
  <w:p w14:paraId="2A09DA74" w14:textId="77777777" w:rsidR="00E7218A" w:rsidRDefault="00E721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D661E" w14:textId="77777777" w:rsidR="00E7218A" w:rsidRDefault="00E7218A">
    <w:pPr>
      <w:pStyle w:val="Footer"/>
      <w:framePr w:wrap="around" w:vAnchor="text" w:hAnchor="margin" w:xAlign="right" w:y="1"/>
    </w:pPr>
  </w:p>
  <w:p w14:paraId="00436B89" w14:textId="77777777" w:rsidR="00E7218A" w:rsidRDefault="00E7218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22C57" w14:textId="77777777" w:rsidR="00C707B1" w:rsidRDefault="00C707B1">
      <w:r>
        <w:separator/>
      </w:r>
    </w:p>
  </w:footnote>
  <w:footnote w:type="continuationSeparator" w:id="0">
    <w:p w14:paraId="2162E2CA" w14:textId="77777777" w:rsidR="00C707B1" w:rsidRDefault="00C707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B145" w14:textId="77777777" w:rsidR="00E7218A" w:rsidRDefault="00E7218A">
    <w:pPr>
      <w:framePr w:wrap="around" w:vAnchor="text" w:hAnchor="margin" w:xAlign="right" w:y="1"/>
    </w:pPr>
    <w:r>
      <w:fldChar w:fldCharType="begin"/>
    </w:r>
    <w:r>
      <w:instrText xml:space="preserve">PAGE  </w:instrText>
    </w:r>
    <w:r>
      <w:fldChar w:fldCharType="end"/>
    </w:r>
  </w:p>
  <w:p w14:paraId="53C8AA69" w14:textId="77777777" w:rsidR="00E7218A" w:rsidRDefault="00E7218A">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042F4" w14:textId="77777777" w:rsidR="00E7218A" w:rsidRDefault="00E7218A" w:rsidP="004964C4">
    <w:pPr>
      <w:jc w:val="right"/>
    </w:pPr>
    <w:r>
      <w:rPr>
        <w:rStyle w:val="PageNumber"/>
      </w:rPr>
      <w:fldChar w:fldCharType="begin"/>
    </w:r>
    <w:r>
      <w:rPr>
        <w:rStyle w:val="PageNumber"/>
      </w:rPr>
      <w:instrText xml:space="preserve"> PAGE </w:instrText>
    </w:r>
    <w:r>
      <w:rPr>
        <w:rStyle w:val="PageNumber"/>
      </w:rPr>
      <w:fldChar w:fldCharType="separate"/>
    </w:r>
    <w:r w:rsidR="00904E03">
      <w:rPr>
        <w:rStyle w:val="PageNumber"/>
        <w:noProof/>
      </w:rPr>
      <w:t>12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A97AA8"/>
    <w:multiLevelType w:val="multilevel"/>
    <w:tmpl w:val="C4243A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30A0103"/>
    <w:multiLevelType w:val="hybridMultilevel"/>
    <w:tmpl w:val="7350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29A37C2D"/>
    <w:multiLevelType w:val="hybridMultilevel"/>
    <w:tmpl w:val="4E52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F7271FD"/>
    <w:multiLevelType w:val="hybridMultilevel"/>
    <w:tmpl w:val="AB12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99248D9"/>
    <w:multiLevelType w:val="hybridMultilevel"/>
    <w:tmpl w:val="F38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355A2"/>
    <w:multiLevelType w:val="hybridMultilevel"/>
    <w:tmpl w:val="6B8C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54535C4"/>
    <w:multiLevelType w:val="hybridMultilevel"/>
    <w:tmpl w:val="A1B8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71A8B"/>
    <w:multiLevelType w:val="hybridMultilevel"/>
    <w:tmpl w:val="074A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51C6837"/>
    <w:multiLevelType w:val="hybridMultilevel"/>
    <w:tmpl w:val="A2B4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F04F2D"/>
    <w:multiLevelType w:val="hybridMultilevel"/>
    <w:tmpl w:val="60065324"/>
    <w:lvl w:ilvl="0" w:tplc="F6F22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20BA6"/>
    <w:multiLevelType w:val="hybridMultilevel"/>
    <w:tmpl w:val="2EB2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3D26FB"/>
    <w:multiLevelType w:val="multilevel"/>
    <w:tmpl w:val="330CAD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D9218BF"/>
    <w:multiLevelType w:val="hybridMultilevel"/>
    <w:tmpl w:val="294A62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1"/>
  </w:num>
  <w:num w:numId="5">
    <w:abstractNumId w:val="14"/>
  </w:num>
  <w:num w:numId="6">
    <w:abstractNumId w:val="7"/>
  </w:num>
  <w:num w:numId="7">
    <w:abstractNumId w:val="20"/>
  </w:num>
  <w:num w:numId="8">
    <w:abstractNumId w:val="10"/>
  </w:num>
  <w:num w:numId="9">
    <w:abstractNumId w:val="13"/>
  </w:num>
  <w:num w:numId="10">
    <w:abstractNumId w:val="18"/>
  </w:num>
  <w:num w:numId="11">
    <w:abstractNumId w:val="6"/>
  </w:num>
  <w:num w:numId="12">
    <w:abstractNumId w:val="8"/>
  </w:num>
  <w:num w:numId="13">
    <w:abstractNumId w:val="15"/>
  </w:num>
  <w:num w:numId="14">
    <w:abstractNumId w:val="22"/>
  </w:num>
  <w:num w:numId="15">
    <w:abstractNumId w:val="4"/>
  </w:num>
  <w:num w:numId="16">
    <w:abstractNumId w:val="17"/>
  </w:num>
  <w:num w:numId="17">
    <w:abstractNumId w:val="9"/>
  </w:num>
  <w:num w:numId="18">
    <w:abstractNumId w:val="12"/>
  </w:num>
  <w:num w:numId="19">
    <w:abstractNumId w:val="19"/>
  </w:num>
  <w:num w:numId="20">
    <w:abstractNumId w:val="1"/>
  </w:num>
  <w:num w:numId="21">
    <w:abstractNumId w:val="2"/>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C76"/>
    <w:rsid w:val="0002464B"/>
    <w:rsid w:val="0003735E"/>
    <w:rsid w:val="00057EC3"/>
    <w:rsid w:val="000A3488"/>
    <w:rsid w:val="000A3EDD"/>
    <w:rsid w:val="000E51FE"/>
    <w:rsid w:val="001624C3"/>
    <w:rsid w:val="00163FD8"/>
    <w:rsid w:val="0018498C"/>
    <w:rsid w:val="0018660C"/>
    <w:rsid w:val="001B51D8"/>
    <w:rsid w:val="00282D3D"/>
    <w:rsid w:val="002B16B9"/>
    <w:rsid w:val="002C1899"/>
    <w:rsid w:val="002C35D5"/>
    <w:rsid w:val="002E4845"/>
    <w:rsid w:val="00307C76"/>
    <w:rsid w:val="003129D6"/>
    <w:rsid w:val="00324DCE"/>
    <w:rsid w:val="00326EA0"/>
    <w:rsid w:val="00360B48"/>
    <w:rsid w:val="00365291"/>
    <w:rsid w:val="003903DF"/>
    <w:rsid w:val="003931C4"/>
    <w:rsid w:val="00394B1E"/>
    <w:rsid w:val="003B137A"/>
    <w:rsid w:val="003D5DE2"/>
    <w:rsid w:val="004052E9"/>
    <w:rsid w:val="00451985"/>
    <w:rsid w:val="004627E5"/>
    <w:rsid w:val="004848AD"/>
    <w:rsid w:val="004964C4"/>
    <w:rsid w:val="00544653"/>
    <w:rsid w:val="0054484E"/>
    <w:rsid w:val="005A772D"/>
    <w:rsid w:val="005E0606"/>
    <w:rsid w:val="005E7C13"/>
    <w:rsid w:val="006419AC"/>
    <w:rsid w:val="00652196"/>
    <w:rsid w:val="006A6B6F"/>
    <w:rsid w:val="007533D0"/>
    <w:rsid w:val="00771B55"/>
    <w:rsid w:val="00780077"/>
    <w:rsid w:val="00790B29"/>
    <w:rsid w:val="007A28ED"/>
    <w:rsid w:val="007D634C"/>
    <w:rsid w:val="007E04E0"/>
    <w:rsid w:val="00813C72"/>
    <w:rsid w:val="0084046B"/>
    <w:rsid w:val="00856C80"/>
    <w:rsid w:val="00904E03"/>
    <w:rsid w:val="0091562A"/>
    <w:rsid w:val="009735B6"/>
    <w:rsid w:val="009A307F"/>
    <w:rsid w:val="009A3889"/>
    <w:rsid w:val="009C4F20"/>
    <w:rsid w:val="009E0F22"/>
    <w:rsid w:val="00A07698"/>
    <w:rsid w:val="00A07811"/>
    <w:rsid w:val="00A17C93"/>
    <w:rsid w:val="00A405F5"/>
    <w:rsid w:val="00A6145A"/>
    <w:rsid w:val="00A81193"/>
    <w:rsid w:val="00AC5472"/>
    <w:rsid w:val="00AD1625"/>
    <w:rsid w:val="00AD496F"/>
    <w:rsid w:val="00AE3652"/>
    <w:rsid w:val="00B277B5"/>
    <w:rsid w:val="00B64F25"/>
    <w:rsid w:val="00B70F8B"/>
    <w:rsid w:val="00B76D4B"/>
    <w:rsid w:val="00BD5413"/>
    <w:rsid w:val="00BE3CC6"/>
    <w:rsid w:val="00BE7ED0"/>
    <w:rsid w:val="00C41FCA"/>
    <w:rsid w:val="00C5111B"/>
    <w:rsid w:val="00C6008C"/>
    <w:rsid w:val="00C6543C"/>
    <w:rsid w:val="00C707B1"/>
    <w:rsid w:val="00CB57F9"/>
    <w:rsid w:val="00CC2705"/>
    <w:rsid w:val="00CD49F1"/>
    <w:rsid w:val="00D41EF7"/>
    <w:rsid w:val="00D728EA"/>
    <w:rsid w:val="00D7318B"/>
    <w:rsid w:val="00DB0EF0"/>
    <w:rsid w:val="00DB3D3E"/>
    <w:rsid w:val="00DF1E31"/>
    <w:rsid w:val="00E14000"/>
    <w:rsid w:val="00E26495"/>
    <w:rsid w:val="00E57628"/>
    <w:rsid w:val="00E57696"/>
    <w:rsid w:val="00E7218A"/>
    <w:rsid w:val="00ED0092"/>
    <w:rsid w:val="00F463D5"/>
    <w:rsid w:val="00F62B79"/>
    <w:rsid w:val="00F62B97"/>
    <w:rsid w:val="00F63313"/>
    <w:rsid w:val="00F82910"/>
    <w:rsid w:val="00F971AE"/>
    <w:rsid w:val="00FA1941"/>
    <w:rsid w:val="00FC414F"/>
    <w:rsid w:val="00FF2F00"/>
    <w:rsid w:val="00FF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F8CA"/>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ListParagraph">
    <w:name w:val="List Paragraph"/>
    <w:basedOn w:val="Normal"/>
    <w:uiPriority w:val="34"/>
    <w:qFormat/>
    <w:rsid w:val="00C41FCA"/>
    <w:pPr>
      <w:ind w:left="720"/>
      <w:contextualSpacing/>
    </w:pPr>
  </w:style>
  <w:style w:type="character" w:customStyle="1" w:styleId="InternetLink">
    <w:name w:val="Internet Link"/>
    <w:rsid w:val="00F63313"/>
    <w:rPr>
      <w:color w:val="000080"/>
      <w:u w:val="single"/>
    </w:rPr>
  </w:style>
  <w:style w:type="character" w:styleId="CommentReference">
    <w:name w:val="annotation reference"/>
    <w:basedOn w:val="DefaultParagraphFont"/>
    <w:rsid w:val="00F971AE"/>
    <w:rPr>
      <w:sz w:val="16"/>
      <w:szCs w:val="16"/>
    </w:rPr>
  </w:style>
  <w:style w:type="paragraph" w:styleId="CommentText">
    <w:name w:val="annotation text"/>
    <w:basedOn w:val="Normal"/>
    <w:link w:val="CommentTextChar"/>
    <w:rsid w:val="00F971AE"/>
    <w:rPr>
      <w:sz w:val="20"/>
    </w:rPr>
  </w:style>
  <w:style w:type="character" w:customStyle="1" w:styleId="CommentTextChar">
    <w:name w:val="Comment Text Char"/>
    <w:basedOn w:val="DefaultParagraphFont"/>
    <w:link w:val="CommentText"/>
    <w:rsid w:val="00F971AE"/>
    <w:rPr>
      <w:rFonts w:ascii="Times New Roman" w:eastAsia="Times New Roman" w:hAnsi="Times New Roman"/>
    </w:rPr>
  </w:style>
  <w:style w:type="paragraph" w:styleId="CommentSubject">
    <w:name w:val="annotation subject"/>
    <w:basedOn w:val="CommentText"/>
    <w:next w:val="CommentText"/>
    <w:link w:val="CommentSubjectChar"/>
    <w:rsid w:val="00F971AE"/>
    <w:rPr>
      <w:b/>
      <w:bCs/>
    </w:rPr>
  </w:style>
  <w:style w:type="character" w:customStyle="1" w:styleId="CommentSubjectChar">
    <w:name w:val="Comment Subject Char"/>
    <w:basedOn w:val="CommentTextChar"/>
    <w:link w:val="CommentSubject"/>
    <w:rsid w:val="00F971AE"/>
    <w:rPr>
      <w:rFonts w:ascii="Times New Roman" w:eastAsia="Times New Roman" w:hAnsi="Times New Roman"/>
      <w:b/>
      <w:bCs/>
    </w:rPr>
  </w:style>
  <w:style w:type="paragraph" w:styleId="BalloonText">
    <w:name w:val="Balloon Text"/>
    <w:basedOn w:val="Normal"/>
    <w:link w:val="BalloonTextChar"/>
    <w:rsid w:val="00F971AE"/>
    <w:rPr>
      <w:rFonts w:ascii="Segoe UI" w:hAnsi="Segoe UI" w:cs="Segoe UI"/>
      <w:sz w:val="18"/>
      <w:szCs w:val="18"/>
    </w:rPr>
  </w:style>
  <w:style w:type="character" w:customStyle="1" w:styleId="BalloonTextChar">
    <w:name w:val="Balloon Text Char"/>
    <w:basedOn w:val="DefaultParagraphFont"/>
    <w:link w:val="BalloonText"/>
    <w:rsid w:val="00F971AE"/>
    <w:rPr>
      <w:rFonts w:ascii="Segoe UI" w:eastAsia="Times New Roman" w:hAnsi="Segoe UI" w:cs="Segoe UI"/>
      <w:sz w:val="18"/>
      <w:szCs w:val="18"/>
    </w:rPr>
  </w:style>
  <w:style w:type="character" w:styleId="PlaceholderText">
    <w:name w:val="Placeholder Text"/>
    <w:basedOn w:val="DefaultParagraphFont"/>
    <w:uiPriority w:val="99"/>
    <w:semiHidden/>
    <w:rsid w:val="00813C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i.rug.nl/~mwiering/GROUP/ARTICLES/" TargetMode="External"/><Relationship Id="rId4" Type="http://schemas.openxmlformats.org/officeDocument/2006/relationships/settings" Target="settings.xml"/><Relationship Id="rId9" Type="http://schemas.openxmlformats.org/officeDocument/2006/relationships/hyperlink" Target="http://www.cs.bris.ac.uk/Publications/Paper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4D70-CF4B-4FA3-A658-9AB3BD97E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Template>
  <TotalTime>226</TotalTime>
  <Pages>1</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33191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Mike Riches</cp:lastModifiedBy>
  <cp:revision>63</cp:revision>
  <cp:lastPrinted>2002-08-09T16:47:00Z</cp:lastPrinted>
  <dcterms:created xsi:type="dcterms:W3CDTF">2014-07-25T03:36:00Z</dcterms:created>
  <dcterms:modified xsi:type="dcterms:W3CDTF">2014-07-26T04:23:00Z</dcterms:modified>
</cp:coreProperties>
</file>